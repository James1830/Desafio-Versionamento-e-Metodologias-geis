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4"/>
        <w:gridCol w:w="6738"/>
      </w:tblGrid>
      <w:tr w:rsidR="002C2CDD" w:rsidRPr="00FB0C48" w14:paraId="254B3FDB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1DA5F586" w14:textId="45A5DF36" w:rsidR="00523479" w:rsidRPr="005F1E2F" w:rsidRDefault="00FB0EC9" w:rsidP="00523479">
            <w:pPr>
              <w:pStyle w:val="Iniciais"/>
              <w:rPr>
                <w:sz w:val="72"/>
                <w:szCs w:val="72"/>
                <w:lang w:val="pt-BR"/>
              </w:rPr>
            </w:pPr>
            <w:r w:rsidRPr="005F1E2F">
              <w:rPr>
                <w:noProof/>
                <w:sz w:val="72"/>
                <w:szCs w:val="72"/>
                <w:lang w:val="pt-BR" w:bidi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35DA1FD" wp14:editId="1A1C4A45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tângulo vermelh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vermelh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r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81A38F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">
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5F1E2F" w:rsidRPr="005F1E2F">
              <w:rPr>
                <w:sz w:val="72"/>
                <w:szCs w:val="72"/>
                <w:lang w:val="pt-BR"/>
              </w:rPr>
              <w:t>SCRUM</w:t>
            </w:r>
          </w:p>
          <w:p w14:paraId="59AFFFA9" w14:textId="77777777" w:rsidR="00951D9D" w:rsidRDefault="00951D9D" w:rsidP="007569C1">
            <w:pPr>
              <w:pStyle w:val="Ttulo3"/>
              <w:rPr>
                <w:lang w:val="pt-BR"/>
              </w:rPr>
            </w:pPr>
          </w:p>
          <w:p w14:paraId="411F5C6C" w14:textId="77777777" w:rsidR="00951D9D" w:rsidRDefault="00951D9D" w:rsidP="007569C1">
            <w:pPr>
              <w:pStyle w:val="Ttulo3"/>
              <w:rPr>
                <w:lang w:val="pt-BR"/>
              </w:rPr>
            </w:pPr>
          </w:p>
          <w:p w14:paraId="2FC813B9" w14:textId="77777777" w:rsidR="00951D9D" w:rsidRDefault="00951D9D" w:rsidP="007569C1">
            <w:pPr>
              <w:pStyle w:val="Ttulo3"/>
              <w:rPr>
                <w:lang w:val="pt-BR"/>
              </w:rPr>
            </w:pPr>
          </w:p>
          <w:p w14:paraId="64578011" w14:textId="77777777" w:rsidR="00951D9D" w:rsidRDefault="00951D9D" w:rsidP="007569C1">
            <w:pPr>
              <w:pStyle w:val="Ttulo3"/>
              <w:rPr>
                <w:lang w:val="pt-BR"/>
              </w:rPr>
            </w:pPr>
          </w:p>
          <w:p w14:paraId="2404C37C" w14:textId="77777777" w:rsidR="00951D9D" w:rsidRDefault="00951D9D" w:rsidP="007569C1">
            <w:pPr>
              <w:pStyle w:val="Ttulo3"/>
              <w:rPr>
                <w:lang w:val="pt-BR"/>
              </w:rPr>
            </w:pPr>
          </w:p>
          <w:p w14:paraId="63C25F43" w14:textId="77777777" w:rsidR="00951D9D" w:rsidRDefault="00951D9D" w:rsidP="007569C1">
            <w:pPr>
              <w:pStyle w:val="Ttulo3"/>
              <w:rPr>
                <w:lang w:val="pt-BR"/>
              </w:rPr>
            </w:pPr>
          </w:p>
          <w:p w14:paraId="02C8CFE7" w14:textId="16AD4C24" w:rsidR="00A50939" w:rsidRPr="0045105A" w:rsidRDefault="0045105A" w:rsidP="007569C1">
            <w:pPr>
              <w:pStyle w:val="Ttulo3"/>
              <w:rPr>
                <w:sz w:val="28"/>
                <w:szCs w:val="28"/>
                <w:lang w:val="pt-BR"/>
              </w:rPr>
            </w:pPr>
            <w:r w:rsidRPr="0045105A">
              <w:rPr>
                <w:sz w:val="28"/>
                <w:szCs w:val="28"/>
                <w:lang w:val="pt-BR"/>
              </w:rPr>
              <w:t>IMPLEMENTAÇÃO – H01</w:t>
            </w:r>
          </w:p>
          <w:p w14:paraId="63963F71" w14:textId="14182A3D" w:rsidR="002C2CDD" w:rsidRDefault="0045105A" w:rsidP="0045105A">
            <w:pPr>
              <w:rPr>
                <w:lang w:val="pt-BR"/>
              </w:rPr>
            </w:pPr>
            <w:r w:rsidRPr="0045105A">
              <w:rPr>
                <w:lang w:val="pt-BR"/>
              </w:rPr>
              <w:t>Como cliente da empresa e usuário do portal, eu quero, na página index, ver a fonte com os nomes</w:t>
            </w:r>
            <w:r>
              <w:rPr>
                <w:lang w:val="pt-BR"/>
              </w:rPr>
              <w:t xml:space="preserve"> </w:t>
            </w:r>
            <w:r w:rsidRPr="0045105A">
              <w:rPr>
                <w:lang w:val="pt-BR"/>
              </w:rPr>
              <w:t>dos veículos na cor azul para me proporcionar uma melhor experiência de usuário.</w:t>
            </w:r>
          </w:p>
          <w:p w14:paraId="7E1915F6" w14:textId="0C7299B9" w:rsidR="00AE5380" w:rsidRDefault="00AE5380" w:rsidP="0045105A">
            <w:pPr>
              <w:rPr>
                <w:lang w:val="pt-BR"/>
              </w:rPr>
            </w:pPr>
          </w:p>
          <w:p w14:paraId="23800295" w14:textId="77777777" w:rsidR="00AE5380" w:rsidRPr="00FB0C48" w:rsidRDefault="00AE5380" w:rsidP="0045105A">
            <w:pPr>
              <w:rPr>
                <w:lang w:val="pt-BR"/>
              </w:rPr>
            </w:pPr>
          </w:p>
          <w:p w14:paraId="4893532F" w14:textId="77777777" w:rsidR="00AC7A75" w:rsidRDefault="00AC7A75" w:rsidP="007569C1">
            <w:pPr>
              <w:pStyle w:val="Ttulo3"/>
              <w:rPr>
                <w:sz w:val="28"/>
                <w:szCs w:val="28"/>
                <w:lang w:val="pt-BR"/>
              </w:rPr>
            </w:pPr>
          </w:p>
          <w:p w14:paraId="13A4D121" w14:textId="77777777" w:rsidR="00AC7A75" w:rsidRDefault="00AC7A75" w:rsidP="007569C1">
            <w:pPr>
              <w:pStyle w:val="Ttulo3"/>
              <w:rPr>
                <w:sz w:val="28"/>
                <w:szCs w:val="28"/>
                <w:lang w:val="pt-BR"/>
              </w:rPr>
            </w:pPr>
          </w:p>
          <w:p w14:paraId="1A196121" w14:textId="77777777" w:rsidR="00AC7A75" w:rsidRDefault="00AC7A75" w:rsidP="007569C1">
            <w:pPr>
              <w:pStyle w:val="Ttulo3"/>
              <w:rPr>
                <w:sz w:val="28"/>
                <w:szCs w:val="28"/>
                <w:lang w:val="pt-BR"/>
              </w:rPr>
            </w:pPr>
          </w:p>
          <w:p w14:paraId="413F5841" w14:textId="77777777" w:rsidR="00923160" w:rsidRDefault="00923160" w:rsidP="007569C1">
            <w:pPr>
              <w:pStyle w:val="Ttulo3"/>
              <w:rPr>
                <w:sz w:val="28"/>
                <w:szCs w:val="28"/>
                <w:lang w:val="pt-BR"/>
              </w:rPr>
            </w:pPr>
          </w:p>
          <w:p w14:paraId="7043AB69" w14:textId="77777777" w:rsidR="00923160" w:rsidRDefault="00923160" w:rsidP="007569C1">
            <w:pPr>
              <w:pStyle w:val="Ttulo3"/>
              <w:rPr>
                <w:sz w:val="28"/>
                <w:szCs w:val="28"/>
                <w:lang w:val="pt-BR"/>
              </w:rPr>
            </w:pPr>
          </w:p>
          <w:p w14:paraId="644EFFA1" w14:textId="77777777" w:rsidR="00923160" w:rsidRDefault="00923160" w:rsidP="007569C1">
            <w:pPr>
              <w:pStyle w:val="Ttulo3"/>
              <w:rPr>
                <w:sz w:val="28"/>
                <w:szCs w:val="28"/>
                <w:lang w:val="pt-BR"/>
              </w:rPr>
            </w:pPr>
          </w:p>
          <w:p w14:paraId="160CB2A3" w14:textId="6F13C3E4" w:rsidR="002C2CDD" w:rsidRPr="00FB0C48" w:rsidRDefault="0045105A" w:rsidP="007569C1">
            <w:pPr>
              <w:pStyle w:val="Ttulo3"/>
              <w:rPr>
                <w:lang w:val="pt-BR"/>
              </w:rPr>
            </w:pPr>
            <w:r w:rsidRPr="0045105A">
              <w:rPr>
                <w:sz w:val="28"/>
                <w:szCs w:val="28"/>
                <w:lang w:val="pt-BR"/>
              </w:rPr>
              <w:t>IMPLEMENTAÇÃO – H0</w:t>
            </w:r>
            <w:r>
              <w:rPr>
                <w:sz w:val="28"/>
                <w:szCs w:val="28"/>
                <w:lang w:val="pt-BR"/>
              </w:rPr>
              <w:t>2</w:t>
            </w:r>
          </w:p>
          <w:p w14:paraId="6589383B" w14:textId="4212EBA6" w:rsidR="0045105A" w:rsidRPr="0045105A" w:rsidRDefault="0045105A" w:rsidP="0045105A">
            <w:pPr>
              <w:rPr>
                <w:lang w:val="pt-BR"/>
              </w:rPr>
            </w:pPr>
            <w:r w:rsidRPr="0045105A">
              <w:rPr>
                <w:lang w:val="pt-BR"/>
              </w:rPr>
              <w:t>Como cliente da empresa e usuário do portal, eu quero, na página contato, que os nomes dos links</w:t>
            </w:r>
            <w:r>
              <w:rPr>
                <w:lang w:val="pt-BR"/>
              </w:rPr>
              <w:t xml:space="preserve"> </w:t>
            </w:r>
            <w:r w:rsidRPr="0045105A">
              <w:rPr>
                <w:lang w:val="pt-BR"/>
              </w:rPr>
              <w:t>para as outras páginas sejam mais detalhadas para facilitar o meu entendimento e a minha</w:t>
            </w:r>
          </w:p>
          <w:p w14:paraId="002DCFDD" w14:textId="7E830FCF" w:rsidR="00741125" w:rsidRPr="00FB0C48" w:rsidRDefault="0045105A" w:rsidP="0045105A">
            <w:pPr>
              <w:rPr>
                <w:lang w:val="pt-BR"/>
              </w:rPr>
            </w:pPr>
            <w:r w:rsidRPr="0045105A">
              <w:rPr>
                <w:lang w:val="pt-BR"/>
              </w:rPr>
              <w:t>navegação no portal.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5CE1256F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88C110C" w14:textId="31F0E3ED" w:rsidR="00C612DA" w:rsidRPr="00FB0C48" w:rsidRDefault="003B79F2" w:rsidP="00C612DA">
                  <w:pPr>
                    <w:pStyle w:val="Ttulo1"/>
                    <w:outlineLvl w:val="0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seu nome:"/>
                      <w:tag w:val="Insira seu nome:"/>
                      <w:id w:val="-296147368"/>
                      <w:placeholder>
                        <w:docPart w:val="DF72C5B53B6346B7B2E3DF5FEDD6E42C"/>
                      </w:placeholder>
                      <w15:appearance w15:val="hidden"/>
                    </w:sdtPr>
                    <w:sdtEndPr/>
                    <w:sdtContent>
                      <w:r w:rsidR="005F1E2F">
                        <w:rPr>
                          <w:lang w:val="pt-BR"/>
                        </w:rPr>
                        <w:t>SPRINT RETROSPECTIVE</w:t>
                      </w:r>
                    </w:sdtContent>
                  </w:sdt>
                </w:p>
                <w:p w14:paraId="3076E94E" w14:textId="40B9CEC7" w:rsidR="00906BEE" w:rsidRPr="00FB0C48" w:rsidRDefault="003B79F2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E96D8821CA2943F6B66608C6B6CBC24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F1E2F">
                        <w:rPr>
                          <w:lang w:val="pt-BR" w:bidi="pt-BR"/>
                        </w:rPr>
                        <w:t>EQUIPE DE DESENVOLVIMENTO PROJETANDUS | 3º CICLO | PROJETO: PÁGINA MOSTRUÁRIO DE VEÍCULOS FORD</w:t>
                      </w:r>
                    </w:sdtContent>
                  </w:sdt>
                </w:p>
              </w:tc>
            </w:tr>
          </w:tbl>
          <w:p w14:paraId="1CC324B2" w14:textId="3326ABEB" w:rsidR="00951D9D" w:rsidRDefault="00951D9D" w:rsidP="00951D9D">
            <w:pPr>
              <w:pStyle w:val="Ttulo3"/>
              <w:jc w:val="right"/>
              <w:rPr>
                <w:sz w:val="20"/>
                <w:szCs w:val="20"/>
                <w:lang w:val="pt-BR"/>
              </w:rPr>
            </w:pPr>
            <w:r w:rsidRPr="00951D9D">
              <w:rPr>
                <w:sz w:val="20"/>
                <w:szCs w:val="20"/>
                <w:lang w:val="pt-BR"/>
              </w:rPr>
              <w:t>“Não importa o que venhamos a descobrir, entendemos e realmente acreditamos que todos fizeram o melhor que podiam, considerando seu conhecimento na época, suas habilidades, os recursos disponíveis e a situação que enfrentavam”.</w:t>
            </w:r>
          </w:p>
          <w:p w14:paraId="6D9E183B" w14:textId="4AB0ACFA" w:rsidR="00627F12" w:rsidRPr="00951D9D" w:rsidRDefault="00627F12" w:rsidP="00951D9D">
            <w:pPr>
              <w:pStyle w:val="Ttulo3"/>
              <w:jc w:val="righ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(LEMA SCRUM)</w:t>
            </w:r>
          </w:p>
          <w:p w14:paraId="538259B7" w14:textId="77777777" w:rsidR="00951D9D" w:rsidRDefault="00951D9D" w:rsidP="007569C1">
            <w:pPr>
              <w:pStyle w:val="Ttulo3"/>
              <w:rPr>
                <w:lang w:val="pt-BR"/>
              </w:rPr>
            </w:pPr>
          </w:p>
          <w:p w14:paraId="27E921ED" w14:textId="77777777" w:rsidR="00951D9D" w:rsidRDefault="00951D9D" w:rsidP="007569C1">
            <w:pPr>
              <w:pStyle w:val="Ttulo3"/>
              <w:rPr>
                <w:lang w:val="pt-BR"/>
              </w:rPr>
            </w:pPr>
          </w:p>
          <w:p w14:paraId="3B630196" w14:textId="77777777" w:rsidR="00951D9D" w:rsidRDefault="00951D9D" w:rsidP="007569C1">
            <w:pPr>
              <w:pStyle w:val="Ttulo3"/>
              <w:rPr>
                <w:lang w:val="pt-BR"/>
              </w:rPr>
            </w:pPr>
          </w:p>
          <w:p w14:paraId="4465F3D5" w14:textId="69408C4C" w:rsidR="002C2CDD" w:rsidRPr="00AE5380" w:rsidRDefault="003B79F2" w:rsidP="007569C1">
            <w:pPr>
              <w:pStyle w:val="Ttulo3"/>
              <w:rPr>
                <w:sz w:val="28"/>
                <w:szCs w:val="28"/>
                <w:lang w:val="pt-BR"/>
              </w:rPr>
            </w:pPr>
            <w:sdt>
              <w:sdtPr>
                <w:rPr>
                  <w:lang w:val="pt-BR"/>
                </w:rPr>
                <w:alias w:val="Experiência:"/>
                <w:tag w:val="Experiência:"/>
                <w:id w:val="1217937480"/>
                <w:placeholder>
                  <w:docPart w:val="B0E2AC725ED34513A02A24552092CD87"/>
                </w:placeholder>
                <w:temporary/>
                <w:showingPlcHdr/>
                <w15:appearance w15:val="hidden"/>
              </w:sdtPr>
              <w:sdtEndPr>
                <w:rPr>
                  <w:sz w:val="28"/>
                  <w:szCs w:val="28"/>
                </w:rPr>
              </w:sdtEndPr>
              <w:sdtContent>
                <w:r w:rsidR="002C2CDD" w:rsidRPr="00AE5380">
                  <w:rPr>
                    <w:sz w:val="28"/>
                    <w:szCs w:val="28"/>
                    <w:lang w:val="pt-BR" w:bidi="pt-BR"/>
                  </w:rPr>
                  <w:t>Experiência</w:t>
                </w:r>
              </w:sdtContent>
            </w:sdt>
            <w:r w:rsidR="00AE5380" w:rsidRPr="00AE5380">
              <w:rPr>
                <w:sz w:val="28"/>
                <w:szCs w:val="28"/>
                <w:lang w:val="pt-BR"/>
              </w:rPr>
              <w:t xml:space="preserve"> – H01</w:t>
            </w:r>
          </w:p>
          <w:p w14:paraId="16480A6C" w14:textId="65D94E48" w:rsidR="002C2CDD" w:rsidRPr="00FB0C48" w:rsidRDefault="0045105A" w:rsidP="007569C1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PONTOS FORTES:</w:t>
            </w:r>
          </w:p>
          <w:p w14:paraId="64C4951E" w14:textId="58439483" w:rsidR="002C2CDD" w:rsidRDefault="00AE5380" w:rsidP="00B27B4D">
            <w:pPr>
              <w:pStyle w:val="PargrafodaLista"/>
              <w:numPr>
                <w:ilvl w:val="0"/>
                <w:numId w:val="11"/>
              </w:numPr>
              <w:rPr>
                <w:lang w:val="pt-BR"/>
              </w:rPr>
            </w:pPr>
            <w:r w:rsidRPr="00B27B4D">
              <w:rPr>
                <w:lang w:val="pt-BR"/>
              </w:rPr>
              <w:t xml:space="preserve">A análise dos diversos tons de azul ajudou a selecionar uma cor que se harmonizasse melhor </w:t>
            </w:r>
            <w:r w:rsidR="00B27B4D" w:rsidRPr="00B27B4D">
              <w:rPr>
                <w:lang w:val="pt-BR"/>
              </w:rPr>
              <w:t>à paleta de cores selecionada para o layout da página central do projeto;</w:t>
            </w:r>
          </w:p>
          <w:p w14:paraId="33A5413A" w14:textId="701B8D67" w:rsidR="00B27B4D" w:rsidRDefault="00B27B4D" w:rsidP="00B27B4D">
            <w:pPr>
              <w:pStyle w:val="PargrafodaLista"/>
              <w:numPr>
                <w:ilvl w:val="0"/>
                <w:numId w:val="11"/>
              </w:numPr>
              <w:rPr>
                <w:lang w:val="pt-BR"/>
              </w:rPr>
            </w:pPr>
            <w:r>
              <w:rPr>
                <w:lang w:val="pt-BR"/>
              </w:rPr>
              <w:t>Uso do VS-Code como editor de texto contribuiu para agilizar o trabalho;</w:t>
            </w:r>
          </w:p>
          <w:p w14:paraId="6C0CA240" w14:textId="616E6173" w:rsidR="00B27B4D" w:rsidRPr="00B27B4D" w:rsidRDefault="00B27B4D" w:rsidP="00B27B4D">
            <w:pPr>
              <w:pStyle w:val="PargrafodaLista"/>
              <w:numPr>
                <w:ilvl w:val="0"/>
                <w:numId w:val="11"/>
              </w:numPr>
              <w:rPr>
                <w:lang w:val="pt-BR"/>
              </w:rPr>
            </w:pPr>
            <w:r>
              <w:rPr>
                <w:lang w:val="pt-BR"/>
              </w:rPr>
              <w:t>Trabalhar em branch específica para essa funcionalidade, trouxe segurança e dinamismo para o restante do projeto;</w:t>
            </w:r>
          </w:p>
          <w:p w14:paraId="64998F77" w14:textId="7F522674" w:rsidR="002C2CDD" w:rsidRPr="00FB0C48" w:rsidRDefault="0045105A" w:rsidP="007569C1">
            <w:pPr>
              <w:pStyle w:val="Ttulo4"/>
              <w:rPr>
                <w:lang w:val="pt-BR"/>
              </w:rPr>
            </w:pPr>
            <w:r>
              <w:rPr>
                <w:lang w:val="pt-BR" w:bidi="pt-BR"/>
              </w:rPr>
              <w:t>PONTOS DE MELHORIA</w:t>
            </w:r>
          </w:p>
          <w:p w14:paraId="7221B3D3" w14:textId="4E80911B" w:rsidR="002C2CDD" w:rsidRDefault="00DB0FE3" w:rsidP="00AC7A75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 w:rsidRPr="00AC7A75">
              <w:rPr>
                <w:lang w:val="pt-BR"/>
              </w:rPr>
              <w:t xml:space="preserve">Efetuar um merge, ao invés de um rebase para trazer </w:t>
            </w:r>
            <w:r w:rsidR="00AC7A75" w:rsidRPr="00AC7A75">
              <w:rPr>
                <w:lang w:val="pt-BR"/>
              </w:rPr>
              <w:t>a implementação para o ramo main quebrou o histórico de commits prejudicando os logs do projeto;</w:t>
            </w:r>
          </w:p>
          <w:p w14:paraId="354B9A71" w14:textId="160AD1BB" w:rsidR="00923160" w:rsidRPr="00AC7A75" w:rsidRDefault="00923160" w:rsidP="00AC7A75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Os atributos de estilo da fonte deveriam ficar num arquivo CSS, pois além de ser uma boa prática proporciona o reuso.</w:t>
            </w:r>
          </w:p>
          <w:p w14:paraId="11FC9F90" w14:textId="538B8FD1" w:rsidR="002C2CDD" w:rsidRPr="00AE5380" w:rsidRDefault="0045105A" w:rsidP="007569C1">
            <w:pPr>
              <w:pStyle w:val="Ttulo3"/>
              <w:rPr>
                <w:sz w:val="28"/>
                <w:szCs w:val="28"/>
                <w:lang w:val="pt-BR"/>
              </w:rPr>
            </w:pPr>
            <w:sdt>
              <w:sdtPr>
                <w:rPr>
                  <w:sz w:val="28"/>
                  <w:szCs w:val="28"/>
                  <w:lang w:val="pt-BR"/>
                </w:rPr>
                <w:alias w:val="Experiência:"/>
                <w:tag w:val="Experiência:"/>
                <w:id w:val="-571887678"/>
                <w:placeholder>
                  <w:docPart w:val="CB8B346FA62A4871AA85CC4CF680014C"/>
                </w:placeholder>
                <w:temporary/>
                <w:showingPlcHdr/>
                <w15:appearance w15:val="hidden"/>
              </w:sdtPr>
              <w:sdtContent>
                <w:r w:rsidRPr="00AE5380">
                  <w:rPr>
                    <w:sz w:val="28"/>
                    <w:szCs w:val="28"/>
                    <w:lang w:val="pt-BR" w:bidi="pt-BR"/>
                  </w:rPr>
                  <w:t>Experiência</w:t>
                </w:r>
              </w:sdtContent>
            </w:sdt>
            <w:r w:rsidR="00AE5380" w:rsidRPr="00AE5380">
              <w:rPr>
                <w:sz w:val="28"/>
                <w:szCs w:val="28"/>
                <w:lang w:val="pt-BR"/>
              </w:rPr>
              <w:t xml:space="preserve"> – H02</w:t>
            </w:r>
          </w:p>
          <w:p w14:paraId="23821F2C" w14:textId="62AF265E" w:rsidR="002C2CDD" w:rsidRPr="00FB0C48" w:rsidRDefault="00AE5380" w:rsidP="007569C1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PONTOS FORTES:</w:t>
            </w:r>
          </w:p>
          <w:p w14:paraId="51F295E1" w14:textId="1FF833C7" w:rsidR="002C2CDD" w:rsidRDefault="00923160" w:rsidP="00923160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 w:rsidRPr="00923160">
              <w:rPr>
                <w:lang w:val="pt-BR"/>
              </w:rPr>
              <w:t>O detalhamento dos nomes agregou muito valor à aplicação, pois trouxe intuitividade;</w:t>
            </w:r>
          </w:p>
          <w:p w14:paraId="0FE72499" w14:textId="0DE2E3FD" w:rsidR="00F505CD" w:rsidRPr="00923160" w:rsidRDefault="00F505CD" w:rsidP="00923160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Trabalhar em branch específica para essa funcionalidade, trouxe segurança e dinamismo para o restante do projeto</w:t>
            </w:r>
            <w:r w:rsidR="00FA798E">
              <w:rPr>
                <w:lang w:val="pt-BR"/>
              </w:rPr>
              <w:t>;</w:t>
            </w:r>
          </w:p>
          <w:p w14:paraId="626CA9BC" w14:textId="41D499AC" w:rsidR="002C2CDD" w:rsidRPr="00FB0C48" w:rsidRDefault="00AE5380" w:rsidP="007569C1">
            <w:pPr>
              <w:pStyle w:val="Ttulo4"/>
              <w:rPr>
                <w:lang w:val="pt-BR"/>
              </w:rPr>
            </w:pPr>
            <w:r>
              <w:rPr>
                <w:lang w:val="pt-BR" w:bidi="pt-BR"/>
              </w:rPr>
              <w:t>PONTOS DE MELHORIA</w:t>
            </w:r>
          </w:p>
          <w:p w14:paraId="7DB878B2" w14:textId="6826474E" w:rsidR="002C2CDD" w:rsidRDefault="002F132A" w:rsidP="002F132A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 w:rsidRPr="002F132A">
              <w:rPr>
                <w:lang w:val="pt-BR"/>
              </w:rPr>
              <w:t>A configuração de estilo dos links ficou muito precária;</w:t>
            </w:r>
          </w:p>
          <w:p w14:paraId="1F8A66DC" w14:textId="25916625" w:rsidR="002F132A" w:rsidRPr="002F132A" w:rsidRDefault="002F132A" w:rsidP="002F132A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Falta trabalhar as propriedades visuais num arquivo CSS para os links para que haja uma navegação mais agradável.</w:t>
            </w:r>
          </w:p>
          <w:p w14:paraId="28FB37FB" w14:textId="57CDE5B0" w:rsidR="002C2CDD" w:rsidRPr="00F505CD" w:rsidRDefault="00F505CD" w:rsidP="007569C1">
            <w:pPr>
              <w:pStyle w:val="Ttulo3"/>
              <w:rPr>
                <w:sz w:val="28"/>
                <w:szCs w:val="28"/>
                <w:lang w:val="pt-BR"/>
              </w:rPr>
            </w:pPr>
            <w:r w:rsidRPr="00F505CD">
              <w:rPr>
                <w:sz w:val="28"/>
                <w:szCs w:val="28"/>
                <w:lang w:val="pt-BR"/>
              </w:rPr>
              <w:lastRenderedPageBreak/>
              <w:t>CONSENSO SOBRE O ALCANCE DA META:</w:t>
            </w:r>
          </w:p>
          <w:p w14:paraId="489F60A4" w14:textId="73DFADC5" w:rsidR="00741125" w:rsidRPr="00FB0C48" w:rsidRDefault="00F505CD" w:rsidP="00741125">
            <w:pPr>
              <w:rPr>
                <w:lang w:val="pt-BR"/>
              </w:rPr>
            </w:pPr>
            <w:r>
              <w:rPr>
                <w:lang w:val="pt-BR"/>
              </w:rPr>
              <w:t>A meta foi atingida no que diz respeito ao que o cliente requisitou, mas a equipe de desenvolvimento está consciente que a entrega poderia superar esses parâmetros.</w:t>
            </w:r>
          </w:p>
        </w:tc>
      </w:tr>
    </w:tbl>
    <w:p w14:paraId="52DD8AF3" w14:textId="77777777" w:rsidR="00826A10" w:rsidRPr="00FB0C48" w:rsidRDefault="00826A10" w:rsidP="00E22E87">
      <w:pPr>
        <w:pStyle w:val="SemEspaamento"/>
        <w:rPr>
          <w:lang w:val="pt-BR"/>
        </w:rPr>
      </w:pPr>
    </w:p>
    <w:p w14:paraId="182876AE" w14:textId="77777777" w:rsidR="00C62C50" w:rsidRPr="00FB0C48" w:rsidRDefault="00C62C50" w:rsidP="00826A10">
      <w:pPr>
        <w:rPr>
          <w:lang w:val="pt-BR"/>
        </w:rPr>
      </w:pPr>
    </w:p>
    <w:sectPr w:rsidR="00C62C50" w:rsidRPr="00FB0C48" w:rsidSect="002F13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62" w:right="692" w:bottom="851" w:left="692" w:header="510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40182" w14:textId="77777777" w:rsidR="003B79F2" w:rsidRDefault="003B79F2" w:rsidP="00713050">
      <w:pPr>
        <w:spacing w:line="240" w:lineRule="auto"/>
      </w:pPr>
      <w:r>
        <w:separator/>
      </w:r>
    </w:p>
  </w:endnote>
  <w:endnote w:type="continuationSeparator" w:id="0">
    <w:p w14:paraId="42A5DE8A" w14:textId="77777777" w:rsidR="003B79F2" w:rsidRDefault="003B79F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D67B1" w14:textId="1E4B48F6" w:rsidR="00FA798E" w:rsidRDefault="00FA798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3ACC06" wp14:editId="5077A94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4445"/>
              <wp:wrapSquare wrapText="bothSides"/>
              <wp:docPr id="24" name="Caixa de Texto 24" descr="Classificação do documento: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3CBCD" w14:textId="717E5D5F" w:rsidR="00FA798E" w:rsidRPr="00FA798E" w:rsidRDefault="00FA798E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A798E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Classificação do documento: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3ACC06" id="_x0000_t202" coordsize="21600,21600" o:spt="202" path="m,l,21600r21600,l21600,xe">
              <v:stroke joinstyle="miter"/>
              <v:path gradientshapeok="t" o:connecttype="rect"/>
            </v:shapetype>
            <v:shape id="Caixa de Texto 24" o:spid="_x0000_s1026" type="#_x0000_t202" alt="Classificação do documento: Público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6B13CBCD" w14:textId="717E5D5F" w:rsidR="00FA798E" w:rsidRPr="00FA798E" w:rsidRDefault="00FA798E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A798E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Classificação do documento: Público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2BFAA" w14:textId="2568AD58" w:rsidR="00C2098A" w:rsidRPr="00FB0C48" w:rsidRDefault="00FA798E" w:rsidP="00217980">
    <w:pPr>
      <w:pStyle w:val="Rodap"/>
      <w:rPr>
        <w:noProof/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CECE34" wp14:editId="4D88320D">
              <wp:simplePos x="440055" y="1016762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4445"/>
              <wp:wrapSquare wrapText="bothSides"/>
              <wp:docPr id="25" name="Caixa de Texto 25" descr="Classificação do documento: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0C39E2" w14:textId="3C156838" w:rsidR="00FA798E" w:rsidRPr="00FA798E" w:rsidRDefault="00FA798E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A798E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Classificação do documento: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ECE34" id="_x0000_t202" coordsize="21600,21600" o:spt="202" path="m,l,21600r21600,l21600,xe">
              <v:stroke joinstyle="miter"/>
              <v:path gradientshapeok="t" o:connecttype="rect"/>
            </v:shapetype>
            <v:shape id="Caixa de Texto 25" o:spid="_x0000_s1027" type="#_x0000_t202" alt="Classificação do documento: Público" style="position:absolute;left:0;text-align:left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3C0C39E2" w14:textId="3C156838" w:rsidR="00FA798E" w:rsidRPr="00FA798E" w:rsidRDefault="00FA798E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A798E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Classificação do documento: Público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rPr>
          <w:lang w:val="pt-BR"/>
        </w:rPr>
        <w:id w:val="-18896353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17980" w:rsidRPr="00FB0C48">
          <w:rPr>
            <w:lang w:val="pt-BR" w:bidi="pt-BR"/>
          </w:rPr>
          <w:fldChar w:fldCharType="begin"/>
        </w:r>
        <w:r w:rsidR="00217980" w:rsidRPr="00FB0C48">
          <w:rPr>
            <w:lang w:val="pt-BR" w:bidi="pt-BR"/>
          </w:rPr>
          <w:instrText xml:space="preserve"> PAGE   \* MERGEFORMAT </w:instrText>
        </w:r>
        <w:r w:rsidR="00217980" w:rsidRPr="00FB0C48">
          <w:rPr>
            <w:lang w:val="pt-BR" w:bidi="pt-BR"/>
          </w:rPr>
          <w:fldChar w:fldCharType="separate"/>
        </w:r>
        <w:r w:rsidR="00826A10" w:rsidRPr="00FB0C48">
          <w:rPr>
            <w:noProof/>
            <w:lang w:val="pt-BR" w:bidi="pt-BR"/>
          </w:rPr>
          <w:t>2</w:t>
        </w:r>
        <w:r w:rsidR="00217980" w:rsidRPr="00FB0C48">
          <w:rPr>
            <w:noProof/>
            <w:lang w:val="pt-BR" w:bidi="pt-BR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DF54C" w14:textId="4E6007E7" w:rsidR="00FA798E" w:rsidRDefault="00FA798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1BFABD" wp14:editId="4A785EC0">
              <wp:simplePos x="441960" y="1016508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4445"/>
              <wp:wrapSquare wrapText="bothSides"/>
              <wp:docPr id="3" name="Caixa de Texto 3" descr="Classificação do documento: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E153B1" w14:textId="0554989A" w:rsidR="00FA798E" w:rsidRPr="00FA798E" w:rsidRDefault="00FA798E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A798E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Classificação do documento: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1BFABD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alt="Classificação do documento: Público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5EE153B1" w14:textId="0554989A" w:rsidR="00FA798E" w:rsidRPr="00FA798E" w:rsidRDefault="00FA798E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A798E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Classificação do documento: Público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AC9D6" w14:textId="77777777" w:rsidR="003B79F2" w:rsidRDefault="003B79F2" w:rsidP="00713050">
      <w:pPr>
        <w:spacing w:line="240" w:lineRule="auto"/>
      </w:pPr>
      <w:r>
        <w:separator/>
      </w:r>
    </w:p>
  </w:footnote>
  <w:footnote w:type="continuationSeparator" w:id="0">
    <w:p w14:paraId="7227839F" w14:textId="77777777" w:rsidR="003B79F2" w:rsidRDefault="003B79F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AF704" w14:textId="77777777" w:rsidR="00FA798E" w:rsidRDefault="00FA798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578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cabeçalho da página de continuação"/>
    </w:tblPr>
    <w:tblGrid>
      <w:gridCol w:w="3467"/>
      <w:gridCol w:w="6167"/>
    </w:tblGrid>
    <w:tr w:rsidR="001A5CA9" w:rsidRPr="00FB0C48" w14:paraId="0FD54AA0" w14:textId="77777777" w:rsidTr="003E0D2B">
      <w:trPr>
        <w:trHeight w:hRule="exact" w:val="264"/>
      </w:trPr>
      <w:tc>
        <w:tcPr>
          <w:tcW w:w="3467" w:type="dxa"/>
          <w:tcMar>
            <w:top w:w="821" w:type="dxa"/>
            <w:right w:w="720" w:type="dxa"/>
          </w:tcMar>
        </w:tcPr>
        <w:p w14:paraId="0523A237" w14:textId="77777777" w:rsidR="001A5CA9" w:rsidRPr="00FB0C48" w:rsidRDefault="001A5CA9" w:rsidP="001A5CA9">
          <w:pPr>
            <w:pStyle w:val="Iniciais"/>
            <w:rPr>
              <w:lang w:val="pt-BR"/>
            </w:rPr>
          </w:pPr>
        </w:p>
      </w:tc>
      <w:tc>
        <w:tcPr>
          <w:tcW w:w="6166" w:type="dxa"/>
          <w:tcMar>
            <w:top w:w="821" w:type="dxa"/>
            <w:left w:w="0" w:type="dxa"/>
          </w:tcMar>
        </w:tcPr>
        <w:p w14:paraId="436EE1B2" w14:textId="77777777" w:rsidR="001A5CA9" w:rsidRPr="00FB0C48" w:rsidRDefault="001A5CA9" w:rsidP="001A5CA9">
          <w:pPr>
            <w:rPr>
              <w:lang w:val="pt-BR"/>
            </w:rPr>
          </w:pPr>
        </w:p>
      </w:tc>
    </w:tr>
  </w:tbl>
  <w:p w14:paraId="049C9141" w14:textId="6ADDFF91" w:rsidR="00217980" w:rsidRPr="00FB0C48" w:rsidRDefault="00217980" w:rsidP="001A5CA9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88E5" w14:textId="77777777" w:rsidR="00FA798E" w:rsidRDefault="00FA798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1688F"/>
    <w:multiLevelType w:val="hybridMultilevel"/>
    <w:tmpl w:val="CD746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C6616"/>
    <w:multiLevelType w:val="hybridMultilevel"/>
    <w:tmpl w:val="3CD65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2F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667A2"/>
    <w:rsid w:val="00271662"/>
    <w:rsid w:val="0027404F"/>
    <w:rsid w:val="00290AAA"/>
    <w:rsid w:val="00293B83"/>
    <w:rsid w:val="002B091C"/>
    <w:rsid w:val="002C2CDD"/>
    <w:rsid w:val="002D45C6"/>
    <w:rsid w:val="002F03FA"/>
    <w:rsid w:val="002F132A"/>
    <w:rsid w:val="00313E86"/>
    <w:rsid w:val="00333CD3"/>
    <w:rsid w:val="00340365"/>
    <w:rsid w:val="00342B64"/>
    <w:rsid w:val="00364079"/>
    <w:rsid w:val="003B79F2"/>
    <w:rsid w:val="003C5528"/>
    <w:rsid w:val="003D03E5"/>
    <w:rsid w:val="003E0D2B"/>
    <w:rsid w:val="004077FB"/>
    <w:rsid w:val="004244FF"/>
    <w:rsid w:val="00424DD9"/>
    <w:rsid w:val="004305E4"/>
    <w:rsid w:val="0045105A"/>
    <w:rsid w:val="0046104A"/>
    <w:rsid w:val="004717C5"/>
    <w:rsid w:val="004A24CC"/>
    <w:rsid w:val="00523479"/>
    <w:rsid w:val="00543DB7"/>
    <w:rsid w:val="005729B0"/>
    <w:rsid w:val="00583E4F"/>
    <w:rsid w:val="005F1E2F"/>
    <w:rsid w:val="00627F12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3160"/>
    <w:rsid w:val="009243E7"/>
    <w:rsid w:val="00951D9D"/>
    <w:rsid w:val="00985D58"/>
    <w:rsid w:val="009B3C40"/>
    <w:rsid w:val="009F7AD9"/>
    <w:rsid w:val="00A42540"/>
    <w:rsid w:val="00A50939"/>
    <w:rsid w:val="00A83413"/>
    <w:rsid w:val="00AA6A40"/>
    <w:rsid w:val="00AA75F6"/>
    <w:rsid w:val="00AC7A75"/>
    <w:rsid w:val="00AD00FD"/>
    <w:rsid w:val="00AE5380"/>
    <w:rsid w:val="00AF0A8E"/>
    <w:rsid w:val="00B27019"/>
    <w:rsid w:val="00B27B4D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215ED"/>
    <w:rsid w:val="00D97A41"/>
    <w:rsid w:val="00DB0FE3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505CD"/>
    <w:rsid w:val="00F645C7"/>
    <w:rsid w:val="00FA798E"/>
    <w:rsid w:val="00FB0C48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B485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SimplesTabela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%20Dean\AppData\Roaming\Microsoft\Templates\Curr&#237;culo%20elegante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72C5B53B6346B7B2E3DF5FEDD6E4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E2F657-3F05-45D9-90C6-7EB9A1F68440}"/>
      </w:docPartPr>
      <w:docPartBody>
        <w:p w:rsidR="00000000" w:rsidRDefault="005C561D">
          <w:pPr>
            <w:pStyle w:val="DF72C5B53B6346B7B2E3DF5FEDD6E42C"/>
          </w:pPr>
          <w:r w:rsidRPr="00FB0C48">
            <w:rPr>
              <w:lang w:bidi="pt-BR"/>
            </w:rPr>
            <w:t>Seu nome</w:t>
          </w:r>
        </w:p>
      </w:docPartBody>
    </w:docPart>
    <w:docPart>
      <w:docPartPr>
        <w:name w:val="E96D8821CA2943F6B66608C6B6CBC2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C0A8DF-442E-4936-83FA-249AD6BA48C6}"/>
      </w:docPartPr>
      <w:docPartBody>
        <w:p w:rsidR="00000000" w:rsidRDefault="005C561D">
          <w:pPr>
            <w:pStyle w:val="E96D8821CA2943F6B66608C6B6CBC249"/>
          </w:pPr>
          <w:r w:rsidRPr="00FB0C48">
            <w:rPr>
              <w:lang w:bidi="pt-BR"/>
            </w:rPr>
            <w:t>Profissão ou Setor</w:t>
          </w:r>
        </w:p>
      </w:docPartBody>
    </w:docPart>
    <w:docPart>
      <w:docPartPr>
        <w:name w:val="B0E2AC725ED34513A02A24552092CD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E2EA0A-FDD9-4DB2-B1C8-6623F84B5506}"/>
      </w:docPartPr>
      <w:docPartBody>
        <w:p w:rsidR="00000000" w:rsidRDefault="005C561D">
          <w:pPr>
            <w:pStyle w:val="B0E2AC725ED34513A02A24552092CD87"/>
          </w:pPr>
          <w:r w:rsidRPr="00FB0C48">
            <w:rPr>
              <w:lang w:bidi="pt-BR"/>
            </w:rPr>
            <w:t>Experiência</w:t>
          </w:r>
        </w:p>
      </w:docPartBody>
    </w:docPart>
    <w:docPart>
      <w:docPartPr>
        <w:name w:val="CB8B346FA62A4871AA85CC4CF68001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580BE6-F959-439C-A019-7DD8961D7250}"/>
      </w:docPartPr>
      <w:docPartBody>
        <w:p w:rsidR="00000000" w:rsidRDefault="00E8039D" w:rsidP="00E8039D">
          <w:pPr>
            <w:pStyle w:val="CB8B346FA62A4871AA85CC4CF680014C"/>
          </w:pPr>
          <w:r w:rsidRPr="00FB0C48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9D"/>
    <w:rsid w:val="005C561D"/>
    <w:rsid w:val="00E8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721BF70BC92452F9F9B81D3751311C0">
    <w:name w:val="7721BF70BC92452F9F9B81D3751311C0"/>
  </w:style>
  <w:style w:type="paragraph" w:customStyle="1" w:styleId="DE458C66B425467C8859E641C141E4F8">
    <w:name w:val="DE458C66B425467C8859E641C141E4F8"/>
  </w:style>
  <w:style w:type="paragraph" w:customStyle="1" w:styleId="4A65FC89EEC44492BC37C11BA986088A">
    <w:name w:val="4A65FC89EEC44492BC37C11BA986088A"/>
  </w:style>
  <w:style w:type="paragraph" w:customStyle="1" w:styleId="38B7FA4337C14C3EAEE3C09610632790">
    <w:name w:val="38B7FA4337C14C3EAEE3C09610632790"/>
  </w:style>
  <w:style w:type="paragraph" w:customStyle="1" w:styleId="168D6F98B526495FB9F44A02DEF5F1E2">
    <w:name w:val="168D6F98B526495FB9F44A02DEF5F1E2"/>
  </w:style>
  <w:style w:type="paragraph" w:customStyle="1" w:styleId="DF72C5B53B6346B7B2E3DF5FEDD6E42C">
    <w:name w:val="DF72C5B53B6346B7B2E3DF5FEDD6E42C"/>
  </w:style>
  <w:style w:type="paragraph" w:customStyle="1" w:styleId="E96D8821CA2943F6B66608C6B6CBC249">
    <w:name w:val="E96D8821CA2943F6B66608C6B6CBC249"/>
  </w:style>
  <w:style w:type="paragraph" w:customStyle="1" w:styleId="BA793CFA85424B3381D4BAE88FD000CC">
    <w:name w:val="BA793CFA85424B3381D4BAE88FD000CC"/>
  </w:style>
  <w:style w:type="paragraph" w:customStyle="1" w:styleId="B0E2AC725ED34513A02A24552092CD87">
    <w:name w:val="B0E2AC725ED34513A02A24552092CD87"/>
  </w:style>
  <w:style w:type="paragraph" w:customStyle="1" w:styleId="3E530ACF6E064B3DA9CE61CDBF9B372E">
    <w:name w:val="3E530ACF6E064B3DA9CE61CDBF9B372E"/>
  </w:style>
  <w:style w:type="paragraph" w:customStyle="1" w:styleId="09DBBDBE06354081A214683814155EC3">
    <w:name w:val="09DBBDBE06354081A214683814155EC3"/>
  </w:style>
  <w:style w:type="paragraph" w:customStyle="1" w:styleId="880981B1B74E408B9AC826A015108960">
    <w:name w:val="880981B1B74E408B9AC826A015108960"/>
  </w:style>
  <w:style w:type="paragraph" w:customStyle="1" w:styleId="8E7401B0F3394BFF9AF2540864023C8A">
    <w:name w:val="8E7401B0F3394BFF9AF2540864023C8A"/>
  </w:style>
  <w:style w:type="paragraph" w:customStyle="1" w:styleId="298F8B7A34FE4ED1858C8E34AABF0BEA">
    <w:name w:val="298F8B7A34FE4ED1858C8E34AABF0BEA"/>
  </w:style>
  <w:style w:type="paragraph" w:customStyle="1" w:styleId="F29293D354FD49C49BD12A5CC8ECC34E">
    <w:name w:val="F29293D354FD49C49BD12A5CC8ECC34E"/>
  </w:style>
  <w:style w:type="paragraph" w:customStyle="1" w:styleId="A48F4D21010B487CBA4E23E07217F079">
    <w:name w:val="A48F4D21010B487CBA4E23E07217F079"/>
  </w:style>
  <w:style w:type="paragraph" w:customStyle="1" w:styleId="095CDD5C586244538484F711CF068A57">
    <w:name w:val="095CDD5C586244538484F711CF068A57"/>
  </w:style>
  <w:style w:type="paragraph" w:customStyle="1" w:styleId="14D8B732BA454D09B8AC350471099D0C">
    <w:name w:val="14D8B732BA454D09B8AC350471099D0C"/>
  </w:style>
  <w:style w:type="paragraph" w:customStyle="1" w:styleId="E899DDA152A649D2B48312F0EA21267C">
    <w:name w:val="E899DDA152A649D2B48312F0EA21267C"/>
  </w:style>
  <w:style w:type="paragraph" w:customStyle="1" w:styleId="101A1466BD9348518762A46FF020B2C1">
    <w:name w:val="101A1466BD9348518762A46FF020B2C1"/>
  </w:style>
  <w:style w:type="paragraph" w:customStyle="1" w:styleId="1FF8767212344551A99DCE1178D56CAB">
    <w:name w:val="1FF8767212344551A99DCE1178D56CAB"/>
  </w:style>
  <w:style w:type="paragraph" w:customStyle="1" w:styleId="4C66EACF045E4E40A2B39F3C9E43FFDA">
    <w:name w:val="4C66EACF045E4E40A2B39F3C9E43FFDA"/>
  </w:style>
  <w:style w:type="paragraph" w:customStyle="1" w:styleId="F460A0B2D0664547B94F6EDB4E8BC888">
    <w:name w:val="F460A0B2D0664547B94F6EDB4E8BC888"/>
  </w:style>
  <w:style w:type="paragraph" w:customStyle="1" w:styleId="4C0ECCA5BF1C4682B3173EAE1A8DD3A2">
    <w:name w:val="4C0ECCA5BF1C4682B3173EAE1A8DD3A2"/>
  </w:style>
  <w:style w:type="paragraph" w:customStyle="1" w:styleId="F23F9F60722D4B60A54D36CD71E6BF8A">
    <w:name w:val="F23F9F60722D4B60A54D36CD71E6BF8A"/>
  </w:style>
  <w:style w:type="paragraph" w:customStyle="1" w:styleId="398039D469F64C63BC9AC7E1B3FA21B8">
    <w:name w:val="398039D469F64C63BC9AC7E1B3FA21B8"/>
  </w:style>
  <w:style w:type="paragraph" w:customStyle="1" w:styleId="59CF4C47A8B04543B36BBB2FFC734CE5">
    <w:name w:val="59CF4C47A8B04543B36BBB2FFC734CE5"/>
  </w:style>
  <w:style w:type="paragraph" w:customStyle="1" w:styleId="9889D4ABFD2A464E9DFDD19C30B12B8B">
    <w:name w:val="9889D4ABFD2A464E9DFDD19C30B12B8B"/>
  </w:style>
  <w:style w:type="paragraph" w:customStyle="1" w:styleId="9931D82F6DF64DCAA9B9045B5FC496C3">
    <w:name w:val="9931D82F6DF64DCAA9B9045B5FC496C3"/>
  </w:style>
  <w:style w:type="paragraph" w:customStyle="1" w:styleId="232232A2090B4834AABB97FC8020880E">
    <w:name w:val="232232A2090B4834AABB97FC8020880E"/>
  </w:style>
  <w:style w:type="paragraph" w:customStyle="1" w:styleId="CB8B346FA62A4871AA85CC4CF680014C">
    <w:name w:val="CB8B346FA62A4871AA85CC4CF680014C"/>
    <w:rsid w:val="00E80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elegante, elaborado pela MOO.dotx</Template>
  <TotalTime>0</TotalTime>
  <Pages>2</Pages>
  <Words>329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EQUIPE DE DESENVOLVIMENTO PROJETANDUS | 3º CICLO | PROJETO: PÁGINA MOSTRUÁRIO DE VEÍCULOS FORD</dc:subject>
  <dc:creator/>
  <cp:keywords/>
  <dc:description/>
  <cp:lastModifiedBy/>
  <cp:revision>1</cp:revision>
  <dcterms:created xsi:type="dcterms:W3CDTF">2022-03-04T01:45:00Z</dcterms:created>
  <dcterms:modified xsi:type="dcterms:W3CDTF">2022-03-04T02:46:00Z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FooterShapeIds">
    <vt:lpwstr>3,18,19</vt:lpwstr>
  </property>
  <property fmtid="{D5CDD505-2E9C-101B-9397-08002B2CF9AE}" pid="4" name="ClassificationContentMarkingFooterFontProps">
    <vt:lpwstr>#008000,10,Calibri</vt:lpwstr>
  </property>
  <property fmtid="{D5CDD505-2E9C-101B-9397-08002B2CF9AE}" pid="5" name="ClassificationContentMarkingFooterText">
    <vt:lpwstr>Classificação do documento: Público</vt:lpwstr>
  </property>
  <property fmtid="{D5CDD505-2E9C-101B-9397-08002B2CF9AE}" pid="6" name="MSIP_Label_0f2a4182-cbce-4ad5-8246-e8542f62f7ba_Enabled">
    <vt:lpwstr>true</vt:lpwstr>
  </property>
  <property fmtid="{D5CDD505-2E9C-101B-9397-08002B2CF9AE}" pid="7" name="MSIP_Label_0f2a4182-cbce-4ad5-8246-e8542f62f7ba_SetDate">
    <vt:lpwstr>2022-03-04T02:46:58Z</vt:lpwstr>
  </property>
  <property fmtid="{D5CDD505-2E9C-101B-9397-08002B2CF9AE}" pid="8" name="MSIP_Label_0f2a4182-cbce-4ad5-8246-e8542f62f7ba_Method">
    <vt:lpwstr>Privileged</vt:lpwstr>
  </property>
  <property fmtid="{D5CDD505-2E9C-101B-9397-08002B2CF9AE}" pid="9" name="MSIP_Label_0f2a4182-cbce-4ad5-8246-e8542f62f7ba_Name">
    <vt:lpwstr>Público</vt:lpwstr>
  </property>
  <property fmtid="{D5CDD505-2E9C-101B-9397-08002B2CF9AE}" pid="10" name="MSIP_Label_0f2a4182-cbce-4ad5-8246-e8542f62f7ba_SiteId">
    <vt:lpwstr>c7a4317c-6ed8-4a45-989d-32c9b3690628</vt:lpwstr>
  </property>
  <property fmtid="{D5CDD505-2E9C-101B-9397-08002B2CF9AE}" pid="11" name="MSIP_Label_0f2a4182-cbce-4ad5-8246-e8542f62f7ba_ActionId">
    <vt:lpwstr>7e82a350-2c16-4bff-b267-9e91f27b3e71</vt:lpwstr>
  </property>
  <property fmtid="{D5CDD505-2E9C-101B-9397-08002B2CF9AE}" pid="12" name="MSIP_Label_0f2a4182-cbce-4ad5-8246-e8542f62f7ba_ContentBits">
    <vt:lpwstr>2</vt:lpwstr>
  </property>
</Properties>
</file>