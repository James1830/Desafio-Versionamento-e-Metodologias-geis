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4"/>
        <w:gridCol w:w="6738"/>
      </w:tblGrid>
      <w:tr w:rsidR="002C2CDD" w:rsidRPr="00FB0C48" w14:paraId="27B8DCFA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26A43C6" w14:textId="5F20FAEE" w:rsidR="00523479" w:rsidRPr="00322A95" w:rsidRDefault="00FB0EC9" w:rsidP="00523479">
            <w:pPr>
              <w:pStyle w:val="Iniciais"/>
              <w:rPr>
                <w:sz w:val="72"/>
                <w:szCs w:val="72"/>
                <w:lang w:val="pt-BR"/>
              </w:rPr>
            </w:pPr>
            <w:r w:rsidRPr="00322A95">
              <w:rPr>
                <w:noProof/>
                <w:sz w:val="72"/>
                <w:szCs w:val="72"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B46762D" wp14:editId="59309AD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3D110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">
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322A95" w:rsidRPr="00322A95">
              <w:rPr>
                <w:sz w:val="72"/>
                <w:szCs w:val="72"/>
                <w:lang w:val="pt-BR"/>
              </w:rPr>
              <w:t>SCRUM</w:t>
            </w:r>
          </w:p>
          <w:p w14:paraId="41B6C4A4" w14:textId="1008D5B5" w:rsidR="00A50939" w:rsidRPr="00FB0C48" w:rsidRDefault="00322A95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HISTÓRIA 01</w:t>
            </w:r>
          </w:p>
          <w:p w14:paraId="4ACF3AC2" w14:textId="3B90D2FB" w:rsidR="002C2CDD" w:rsidRDefault="00A70B34" w:rsidP="00A70B34">
            <w:pPr>
              <w:rPr>
                <w:lang w:val="pt-BR"/>
              </w:rPr>
            </w:pPr>
            <w:r w:rsidRPr="00A70B34">
              <w:rPr>
                <w:lang w:val="pt-BR"/>
              </w:rPr>
              <w:t>Como cliente da empresa e usuário do portal, eu quero, na página index, ver a fonte com os nomes</w:t>
            </w:r>
            <w:r>
              <w:rPr>
                <w:lang w:val="pt-BR"/>
              </w:rPr>
              <w:t xml:space="preserve"> </w:t>
            </w:r>
            <w:r w:rsidRPr="00A70B34">
              <w:rPr>
                <w:lang w:val="pt-BR"/>
              </w:rPr>
              <w:t>dos veículos na cor azul para me proporcionar uma melhor experiência de usuário.</w:t>
            </w:r>
          </w:p>
          <w:p w14:paraId="3DFAC66B" w14:textId="589ACB8A" w:rsidR="00A10DAC" w:rsidRDefault="00A10DAC" w:rsidP="00A70B34">
            <w:pPr>
              <w:rPr>
                <w:lang w:val="pt-BR"/>
              </w:rPr>
            </w:pPr>
          </w:p>
          <w:p w14:paraId="457F50B6" w14:textId="40483F51" w:rsidR="00A10DAC" w:rsidRDefault="00A10DAC" w:rsidP="00A70B34">
            <w:pPr>
              <w:rPr>
                <w:lang w:val="pt-BR"/>
              </w:rPr>
            </w:pPr>
          </w:p>
          <w:p w14:paraId="2EB1E12A" w14:textId="7917E0D2" w:rsidR="00A10DAC" w:rsidRDefault="00A10DAC" w:rsidP="00A70B34">
            <w:pPr>
              <w:rPr>
                <w:lang w:val="pt-BR"/>
              </w:rPr>
            </w:pPr>
          </w:p>
          <w:p w14:paraId="2418CCF4" w14:textId="667B7F6F" w:rsidR="00A10DAC" w:rsidRDefault="00A10DAC" w:rsidP="00A70B34">
            <w:pPr>
              <w:rPr>
                <w:lang w:val="pt-BR"/>
              </w:rPr>
            </w:pPr>
          </w:p>
          <w:p w14:paraId="2AD4BA84" w14:textId="3E0410BA" w:rsidR="00A10DAC" w:rsidRDefault="00A10DAC" w:rsidP="00A70B34">
            <w:pPr>
              <w:rPr>
                <w:lang w:val="pt-BR"/>
              </w:rPr>
            </w:pPr>
          </w:p>
          <w:p w14:paraId="3D0280F1" w14:textId="2419816F" w:rsidR="00A10DAC" w:rsidRDefault="00A10DAC" w:rsidP="00A70B34">
            <w:pPr>
              <w:rPr>
                <w:lang w:val="pt-BR"/>
              </w:rPr>
            </w:pPr>
          </w:p>
          <w:p w14:paraId="018737AD" w14:textId="3B6F8BBD" w:rsidR="00A10DAC" w:rsidRDefault="00A10DAC" w:rsidP="00A70B34">
            <w:pPr>
              <w:rPr>
                <w:lang w:val="pt-BR"/>
              </w:rPr>
            </w:pPr>
          </w:p>
          <w:p w14:paraId="4150ABBA" w14:textId="4ED8CA3F" w:rsidR="00A10DAC" w:rsidRDefault="00A10DAC" w:rsidP="00A70B34">
            <w:pPr>
              <w:rPr>
                <w:lang w:val="pt-BR"/>
              </w:rPr>
            </w:pPr>
          </w:p>
          <w:p w14:paraId="6DD3BE42" w14:textId="6F36CEFA" w:rsidR="00A10DAC" w:rsidRDefault="00A10DAC" w:rsidP="00A70B34">
            <w:pPr>
              <w:rPr>
                <w:lang w:val="pt-BR"/>
              </w:rPr>
            </w:pPr>
          </w:p>
          <w:p w14:paraId="24AF4754" w14:textId="77777777" w:rsidR="00A10DAC" w:rsidRPr="00FB0C48" w:rsidRDefault="00A10DAC" w:rsidP="00A70B34">
            <w:pPr>
              <w:rPr>
                <w:lang w:val="pt-BR"/>
              </w:rPr>
            </w:pPr>
          </w:p>
          <w:p w14:paraId="0B0E0A75" w14:textId="4F18521D" w:rsidR="002C2CDD" w:rsidRPr="00FB0C48" w:rsidRDefault="00322A95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HISTÓRIA 02</w:t>
            </w:r>
          </w:p>
          <w:p w14:paraId="697C56C3" w14:textId="03E091B5" w:rsidR="00A70B34" w:rsidRPr="00A70B34" w:rsidRDefault="00A70B34" w:rsidP="00A70B34">
            <w:pPr>
              <w:rPr>
                <w:lang w:val="pt-BR"/>
              </w:rPr>
            </w:pPr>
            <w:r w:rsidRPr="00A70B34">
              <w:rPr>
                <w:lang w:val="pt-BR"/>
              </w:rPr>
              <w:t>Como cliente da empresa e usuário do portal, eu quero, na página contato, que os nomes dos links</w:t>
            </w:r>
            <w:r>
              <w:rPr>
                <w:lang w:val="pt-BR"/>
              </w:rPr>
              <w:t xml:space="preserve"> </w:t>
            </w:r>
            <w:r w:rsidRPr="00A70B34">
              <w:rPr>
                <w:lang w:val="pt-BR"/>
              </w:rPr>
              <w:t>para as outras páginas sejam mais detalhadas para facilitar o meu entendimento e a minha</w:t>
            </w:r>
          </w:p>
          <w:p w14:paraId="34B3E626" w14:textId="3D9B974B" w:rsidR="00741125" w:rsidRPr="00FB0C48" w:rsidRDefault="00A70B34" w:rsidP="00A70B34">
            <w:pPr>
              <w:rPr>
                <w:lang w:val="pt-BR"/>
              </w:rPr>
            </w:pPr>
            <w:r w:rsidRPr="00A70B34">
              <w:rPr>
                <w:lang w:val="pt-BR"/>
              </w:rPr>
              <w:t>navegação no portal.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47BCFC2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49109C2" w14:textId="28D00396" w:rsidR="00C612DA" w:rsidRPr="00FB0C48" w:rsidRDefault="00F21309" w:rsidP="00C612DA">
                  <w:pPr>
                    <w:pStyle w:val="Ttulo1"/>
                    <w:outlineLvl w:val="0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seu nome:"/>
                      <w:tag w:val="Insira seu nome:"/>
                      <w:id w:val="-296147368"/>
                      <w:placeholder>
                        <w:docPart w:val="55B27FFC85244376BF68B3A3230B9BA4"/>
                      </w:placeholder>
                      <w15:appearance w15:val="hidden"/>
                    </w:sdtPr>
                    <w:sdtEndPr/>
                    <w:sdtContent>
                      <w:r w:rsidR="00322A95">
                        <w:rPr>
                          <w:lang w:val="pt-BR"/>
                        </w:rPr>
                        <w:t>SPRINT BACKLOG</w:t>
                      </w:r>
                    </w:sdtContent>
                  </w:sdt>
                </w:p>
                <w:p w14:paraId="7B303C07" w14:textId="68AA2F72" w:rsidR="00906BEE" w:rsidRPr="00FB0C48" w:rsidRDefault="00F21309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5267CD5DD9004F77AC4EB076974FFC4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22A95" w:rsidRPr="00322A95">
                        <w:rPr>
                          <w:sz w:val="18"/>
                          <w:szCs w:val="18"/>
                          <w:lang w:val="pt-BR" w:bidi="pt-BR"/>
                        </w:rPr>
                        <w:t>EQUIPE DE DESENVOLVIMENTO PROJETANDUS | 3º CICLO DE DESENVOLVIMENTO | PROJETO: PÁGINA MOSTRUÁRIO DE VEÍCULOS FORD</w:t>
                      </w:r>
                    </w:sdtContent>
                  </w:sdt>
                </w:p>
              </w:tc>
            </w:tr>
          </w:tbl>
          <w:p w14:paraId="1CDDF8A8" w14:textId="76DAC41B" w:rsidR="002C2CDD" w:rsidRPr="00FB0C48" w:rsidRDefault="00322A95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TAREFAS – H01</w:t>
            </w:r>
          </w:p>
          <w:p w14:paraId="0A98FAD5" w14:textId="74B361CC" w:rsidR="002C2CDD" w:rsidRPr="00FB0C48" w:rsidRDefault="00A70B34" w:rsidP="007569C1">
            <w:pPr>
              <w:pStyle w:val="Ttulo4"/>
              <w:rPr>
                <w:lang w:val="pt-BR"/>
              </w:rPr>
            </w:pPr>
            <w:r>
              <w:rPr>
                <w:lang w:val="pt-BR" w:bidi="pt-BR"/>
              </w:rPr>
              <w:t>TESTE DE COR:</w:t>
            </w:r>
          </w:p>
          <w:p w14:paraId="29DB80E4" w14:textId="58A5D499" w:rsidR="002C2CDD" w:rsidRDefault="00A70B34" w:rsidP="000556DC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 w:rsidRPr="00A70B34">
              <w:rPr>
                <w:lang w:val="pt-BR"/>
              </w:rPr>
              <w:t>Teste de tonalidade de cores para escolha de um “azul” para a fonte do index de acordo com a paleta definida para a página;</w:t>
            </w:r>
          </w:p>
          <w:p w14:paraId="6CD9D695" w14:textId="01A92DAF" w:rsidR="00A70B34" w:rsidRPr="00A70B34" w:rsidRDefault="00C951EA" w:rsidP="000556DC">
            <w:pPr>
              <w:pStyle w:val="PargrafodaLista"/>
              <w:numPr>
                <w:ilvl w:val="1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Tempo estimado: 10min.</w:t>
            </w:r>
          </w:p>
          <w:p w14:paraId="64EC778E" w14:textId="08213D71" w:rsidR="002C2CDD" w:rsidRPr="00FB0C48" w:rsidRDefault="00C951EA" w:rsidP="007569C1">
            <w:pPr>
              <w:pStyle w:val="Ttulo4"/>
              <w:rPr>
                <w:lang w:val="pt-BR"/>
              </w:rPr>
            </w:pPr>
            <w:r>
              <w:rPr>
                <w:lang w:val="pt-BR" w:bidi="pt-BR"/>
              </w:rPr>
              <w:t>EDIÇÃO DO ARQUIVO INDEX.HTML</w:t>
            </w:r>
            <w:r w:rsidR="00CF3506">
              <w:rPr>
                <w:lang w:val="pt-BR" w:bidi="pt-BR"/>
              </w:rPr>
              <w:t>:</w:t>
            </w:r>
          </w:p>
          <w:p w14:paraId="5EB35C6C" w14:textId="20F24844" w:rsidR="002C2CDD" w:rsidRDefault="00C951EA" w:rsidP="000556DC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 w:rsidRPr="00C951EA">
              <w:rPr>
                <w:lang w:val="pt-BR"/>
              </w:rPr>
              <w:t xml:space="preserve">Edição do arquivo index.html no VS </w:t>
            </w:r>
            <w:proofErr w:type="spellStart"/>
            <w:r w:rsidRPr="00C951EA">
              <w:rPr>
                <w:lang w:val="pt-BR"/>
              </w:rPr>
              <w:t>Code</w:t>
            </w:r>
            <w:proofErr w:type="spellEnd"/>
            <w:r w:rsidRPr="00C951EA">
              <w:rPr>
                <w:lang w:val="pt-BR"/>
              </w:rPr>
              <w:t xml:space="preserve"> aplicando uma </w:t>
            </w:r>
            <w:proofErr w:type="spellStart"/>
            <w:r w:rsidRPr="00C951EA">
              <w:rPr>
                <w:lang w:val="pt-BR"/>
              </w:rPr>
              <w:t>tag</w:t>
            </w:r>
            <w:proofErr w:type="spellEnd"/>
            <w:r w:rsidRPr="00C951EA">
              <w:rPr>
                <w:lang w:val="pt-BR"/>
              </w:rPr>
              <w:t xml:space="preserve"> </w:t>
            </w:r>
            <w:proofErr w:type="spellStart"/>
            <w:r w:rsidRPr="00C951EA">
              <w:rPr>
                <w:lang w:val="pt-BR"/>
              </w:rPr>
              <w:t>font</w:t>
            </w:r>
            <w:proofErr w:type="spellEnd"/>
            <w:r w:rsidRPr="00C951EA">
              <w:rPr>
                <w:lang w:val="pt-BR"/>
              </w:rPr>
              <w:t xml:space="preserve">&lt;&gt; em cada </w:t>
            </w:r>
            <w:proofErr w:type="spellStart"/>
            <w:r w:rsidRPr="00C951EA">
              <w:rPr>
                <w:lang w:val="pt-BR"/>
              </w:rPr>
              <w:t>tag</w:t>
            </w:r>
            <w:proofErr w:type="spellEnd"/>
            <w:r w:rsidRPr="00C951EA">
              <w:rPr>
                <w:lang w:val="pt-BR"/>
              </w:rPr>
              <w:t xml:space="preserve"> li&lt;&gt; constante na </w:t>
            </w:r>
            <w:proofErr w:type="spellStart"/>
            <w:r w:rsidRPr="00C951EA">
              <w:rPr>
                <w:lang w:val="pt-BR"/>
              </w:rPr>
              <w:t>tag</w:t>
            </w:r>
            <w:proofErr w:type="spellEnd"/>
            <w:r w:rsidRPr="00C951EA">
              <w:rPr>
                <w:lang w:val="pt-BR"/>
              </w:rPr>
              <w:t xml:space="preserve"> </w:t>
            </w:r>
            <w:proofErr w:type="spellStart"/>
            <w:r w:rsidRPr="00C951EA">
              <w:rPr>
                <w:lang w:val="pt-BR"/>
              </w:rPr>
              <w:t>ul</w:t>
            </w:r>
            <w:proofErr w:type="spellEnd"/>
            <w:r w:rsidRPr="00C951EA">
              <w:rPr>
                <w:lang w:val="pt-BR"/>
              </w:rPr>
              <w:t>&lt;&gt; desse arquivo;</w:t>
            </w:r>
          </w:p>
          <w:p w14:paraId="09CB0E21" w14:textId="67468595" w:rsidR="00C951EA" w:rsidRDefault="00C951EA" w:rsidP="000556DC">
            <w:pPr>
              <w:pStyle w:val="PargrafodaLista"/>
              <w:numPr>
                <w:ilvl w:val="1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Tempo estimado: 2min;</w:t>
            </w:r>
          </w:p>
          <w:p w14:paraId="177F9D04" w14:textId="181CB625" w:rsidR="00C951EA" w:rsidRDefault="00C951EA" w:rsidP="000556DC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 xml:space="preserve">Inserir o atributo “color” na </w:t>
            </w:r>
            <w:proofErr w:type="spellStart"/>
            <w:r>
              <w:rPr>
                <w:lang w:val="pt-BR"/>
              </w:rPr>
              <w:t>tag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font</w:t>
            </w:r>
            <w:proofErr w:type="spellEnd"/>
            <w:r>
              <w:rPr>
                <w:lang w:val="pt-BR"/>
              </w:rPr>
              <w:t>&lt;&gt; com o seguinte valor</w:t>
            </w:r>
            <w:r w:rsidR="00CF3506">
              <w:rPr>
                <w:lang w:val="pt-BR"/>
              </w:rPr>
              <w:t xml:space="preserve"> código hexadecimal referente à cor escolhida</w:t>
            </w:r>
            <w:r>
              <w:rPr>
                <w:lang w:val="pt-BR"/>
              </w:rPr>
              <w:t>;</w:t>
            </w:r>
          </w:p>
          <w:p w14:paraId="56036B57" w14:textId="5D5F3483" w:rsidR="00C951EA" w:rsidRDefault="00C951EA" w:rsidP="000556DC">
            <w:pPr>
              <w:pStyle w:val="PargrafodaLista"/>
              <w:numPr>
                <w:ilvl w:val="1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Tempo estimado: 2</w:t>
            </w:r>
            <w:r w:rsidR="00CF3506">
              <w:rPr>
                <w:lang w:val="pt-BR"/>
              </w:rPr>
              <w:t>min;</w:t>
            </w:r>
          </w:p>
          <w:p w14:paraId="582304BB" w14:textId="77777777" w:rsidR="00CF3506" w:rsidRDefault="00CF3506" w:rsidP="000556DC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 xml:space="preserve">Adicionar e </w:t>
            </w:r>
            <w:proofErr w:type="spellStart"/>
            <w:r>
              <w:rPr>
                <w:lang w:val="pt-BR"/>
              </w:rPr>
              <w:t>comitar</w:t>
            </w:r>
            <w:proofErr w:type="spellEnd"/>
            <w:r>
              <w:rPr>
                <w:lang w:val="pt-BR"/>
              </w:rPr>
              <w:t xml:space="preserve"> a alteração com breve comentário pertinente;</w:t>
            </w:r>
          </w:p>
          <w:p w14:paraId="286E7922" w14:textId="0A2EE7E8" w:rsidR="00CF3506" w:rsidRPr="00C951EA" w:rsidRDefault="00CF3506" w:rsidP="000556DC">
            <w:pPr>
              <w:pStyle w:val="PargrafodaLista"/>
              <w:numPr>
                <w:ilvl w:val="1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 xml:space="preserve">Tempo estimado: 1min. </w:t>
            </w:r>
          </w:p>
          <w:p w14:paraId="21ED9346" w14:textId="6D374F23" w:rsidR="002C2CDD" w:rsidRPr="00FB0C48" w:rsidRDefault="00322A95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TAREFAS – H02</w:t>
            </w:r>
          </w:p>
          <w:p w14:paraId="32379775" w14:textId="7E3EC800" w:rsidR="002C2CDD" w:rsidRPr="00FB0C48" w:rsidRDefault="00CF3506" w:rsidP="007569C1">
            <w:pPr>
              <w:pStyle w:val="Ttulo4"/>
              <w:rPr>
                <w:lang w:val="pt-BR"/>
              </w:rPr>
            </w:pPr>
            <w:r>
              <w:rPr>
                <w:lang w:val="pt-BR" w:bidi="pt-BR"/>
              </w:rPr>
              <w:t>DETALHAMENTO DOS NOMES DOS LINKS:</w:t>
            </w:r>
          </w:p>
          <w:p w14:paraId="19BA31BB" w14:textId="5D07D0A1" w:rsidR="002C2CDD" w:rsidRDefault="007677ED" w:rsidP="000556DC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 w:rsidRPr="007677ED">
              <w:rPr>
                <w:lang w:val="pt-BR"/>
              </w:rPr>
              <w:t>Análise dos nomes dos links no arquivo atual para elaboração do link com nome detalhado;</w:t>
            </w:r>
          </w:p>
          <w:p w14:paraId="0FDBA5D4" w14:textId="3F2698EF" w:rsidR="007677ED" w:rsidRPr="007677ED" w:rsidRDefault="007677ED" w:rsidP="000556DC">
            <w:pPr>
              <w:pStyle w:val="PargrafodaLista"/>
              <w:numPr>
                <w:ilvl w:val="1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Tempo estimado: 5min;</w:t>
            </w:r>
          </w:p>
          <w:p w14:paraId="17129EB0" w14:textId="74B83BCE" w:rsidR="002C2CDD" w:rsidRPr="00FB0C48" w:rsidRDefault="007677ED" w:rsidP="007569C1">
            <w:pPr>
              <w:pStyle w:val="Ttulo4"/>
              <w:rPr>
                <w:lang w:val="pt-BR"/>
              </w:rPr>
            </w:pPr>
            <w:r>
              <w:rPr>
                <w:lang w:val="pt-BR" w:bidi="pt-BR"/>
              </w:rPr>
              <w:t>EDIÇÃO DO ARQUIVO CONTATO.HTML:</w:t>
            </w:r>
          </w:p>
          <w:p w14:paraId="405E91EA" w14:textId="004D6C8B" w:rsidR="002C2CDD" w:rsidRDefault="007677ED" w:rsidP="000556DC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 w:rsidRPr="007677ED">
              <w:rPr>
                <w:lang w:val="pt-BR"/>
              </w:rPr>
              <w:t xml:space="preserve">Editar o </w:t>
            </w:r>
            <w:proofErr w:type="spellStart"/>
            <w:r w:rsidRPr="007677ED">
              <w:rPr>
                <w:lang w:val="pt-BR"/>
              </w:rPr>
              <w:t>textcontent</w:t>
            </w:r>
            <w:proofErr w:type="spellEnd"/>
            <w:r w:rsidRPr="007677ED">
              <w:rPr>
                <w:lang w:val="pt-BR"/>
              </w:rPr>
              <w:t xml:space="preserve"> das </w:t>
            </w:r>
            <w:proofErr w:type="spellStart"/>
            <w:r w:rsidRPr="007677ED">
              <w:rPr>
                <w:lang w:val="pt-BR"/>
              </w:rPr>
              <w:t>tags</w:t>
            </w:r>
            <w:proofErr w:type="spellEnd"/>
            <w:r w:rsidRPr="007677ED">
              <w:rPr>
                <w:lang w:val="pt-BR"/>
              </w:rPr>
              <w:t xml:space="preserve"> a&lt;&gt; constantes nas </w:t>
            </w:r>
            <w:proofErr w:type="spellStart"/>
            <w:r w:rsidRPr="007677ED">
              <w:rPr>
                <w:lang w:val="pt-BR"/>
              </w:rPr>
              <w:t>tags</w:t>
            </w:r>
            <w:proofErr w:type="spellEnd"/>
            <w:r w:rsidRPr="007677ED">
              <w:rPr>
                <w:lang w:val="pt-BR"/>
              </w:rPr>
              <w:t xml:space="preserve"> li&lt;&gt; do arquivo, inserindo os títulos selecionados;</w:t>
            </w:r>
          </w:p>
          <w:p w14:paraId="19B2ED7C" w14:textId="42301FE3" w:rsidR="007677ED" w:rsidRDefault="007677ED" w:rsidP="000556DC">
            <w:pPr>
              <w:pStyle w:val="PargrafodaLista"/>
              <w:numPr>
                <w:ilvl w:val="1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Tempo estimado: 1min.</w:t>
            </w:r>
          </w:p>
          <w:p w14:paraId="0FDE1D97" w14:textId="77777777" w:rsidR="000556DC" w:rsidRDefault="000556DC" w:rsidP="000556DC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 xml:space="preserve">Adicionar e </w:t>
            </w:r>
            <w:proofErr w:type="spellStart"/>
            <w:r>
              <w:rPr>
                <w:lang w:val="pt-BR"/>
              </w:rPr>
              <w:t>comitar</w:t>
            </w:r>
            <w:proofErr w:type="spellEnd"/>
            <w:r>
              <w:rPr>
                <w:lang w:val="pt-BR"/>
              </w:rPr>
              <w:t xml:space="preserve"> a alteração com breve comentário pertinente;</w:t>
            </w:r>
          </w:p>
          <w:p w14:paraId="4B442221" w14:textId="63A44BF6" w:rsidR="000556DC" w:rsidRPr="000556DC" w:rsidRDefault="000556DC" w:rsidP="000556DC">
            <w:pPr>
              <w:pStyle w:val="PargrafodaLista"/>
              <w:numPr>
                <w:ilvl w:val="1"/>
                <w:numId w:val="12"/>
              </w:numPr>
              <w:rPr>
                <w:lang w:val="pt-BR"/>
              </w:rPr>
            </w:pPr>
            <w:r w:rsidRPr="000556DC">
              <w:rPr>
                <w:lang w:val="pt-BR"/>
              </w:rPr>
              <w:t xml:space="preserve">Tempo estimado: 1min. </w:t>
            </w:r>
          </w:p>
          <w:p w14:paraId="07109EE5" w14:textId="56ADA135" w:rsidR="002C2CDD" w:rsidRPr="00FB0C48" w:rsidRDefault="00322A95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lastRenderedPageBreak/>
              <w:t>META DA EQUIPE</w:t>
            </w:r>
          </w:p>
          <w:p w14:paraId="190E1121" w14:textId="77777777" w:rsidR="00741125" w:rsidRDefault="005431B9" w:rsidP="00741125">
            <w:pPr>
              <w:rPr>
                <w:lang w:val="pt-BR"/>
              </w:rPr>
            </w:pPr>
            <w:r>
              <w:rPr>
                <w:lang w:val="pt-BR"/>
              </w:rPr>
              <w:t>Oferecer um detalhamento dos títulos de navegação e cores agradáveis aos elementos da página para que haja equilíbrio visual e compreensão intuitiva na experiência do cliente.</w:t>
            </w:r>
          </w:p>
          <w:p w14:paraId="505E05B5" w14:textId="77777777" w:rsidR="005431B9" w:rsidRDefault="005431B9" w:rsidP="00741125">
            <w:pPr>
              <w:rPr>
                <w:lang w:val="pt-BR"/>
              </w:rPr>
            </w:pPr>
          </w:p>
          <w:p w14:paraId="26C2F3A6" w14:textId="77777777" w:rsidR="005431B9" w:rsidRDefault="005431B9" w:rsidP="00741125">
            <w:pPr>
              <w:rPr>
                <w:lang w:val="pt-BR"/>
              </w:rPr>
            </w:pPr>
          </w:p>
          <w:p w14:paraId="3AB27BED" w14:textId="77777777" w:rsidR="005431B9" w:rsidRDefault="005431B9" w:rsidP="00741125">
            <w:pPr>
              <w:rPr>
                <w:lang w:val="pt-BR"/>
              </w:rPr>
            </w:pPr>
          </w:p>
          <w:p w14:paraId="4696C67C" w14:textId="77777777" w:rsidR="005431B9" w:rsidRDefault="005431B9" w:rsidP="00741125">
            <w:pPr>
              <w:rPr>
                <w:lang w:val="pt-BR"/>
              </w:rPr>
            </w:pPr>
          </w:p>
          <w:p w14:paraId="160A4750" w14:textId="77777777" w:rsidR="005431B9" w:rsidRDefault="005431B9" w:rsidP="00741125">
            <w:pPr>
              <w:rPr>
                <w:lang w:val="pt-BR"/>
              </w:rPr>
            </w:pPr>
          </w:p>
          <w:p w14:paraId="23AC6559" w14:textId="11733203" w:rsidR="005431B9" w:rsidRPr="005431B9" w:rsidRDefault="005431B9" w:rsidP="00741125">
            <w:pPr>
              <w:rPr>
                <w:i/>
                <w:iCs/>
                <w:lang w:val="pt-BR"/>
              </w:rPr>
            </w:pPr>
            <w:r w:rsidRPr="005431B9">
              <w:rPr>
                <w:i/>
                <w:iCs/>
                <w:lang w:val="pt-BR"/>
              </w:rPr>
              <w:t>“Não importa o que venhamos a descobrir, entendemos e realmente acreditamos que todos fizeram o melhor que podiam, considerando seu conhecimento na época, suas habilidades, os recursos disponíveis e a situação que enfrentavam”.</w:t>
            </w:r>
            <w:r>
              <w:rPr>
                <w:i/>
                <w:iCs/>
                <w:lang w:val="pt-BR"/>
              </w:rPr>
              <w:t xml:space="preserve"> (lema SCRUM)</w:t>
            </w:r>
          </w:p>
        </w:tc>
      </w:tr>
    </w:tbl>
    <w:p w14:paraId="7A022DE5" w14:textId="77777777" w:rsidR="00826A10" w:rsidRPr="00FB0C48" w:rsidRDefault="00826A10" w:rsidP="00E22E87">
      <w:pPr>
        <w:pStyle w:val="SemEspaamento"/>
        <w:rPr>
          <w:lang w:val="pt-BR"/>
        </w:rPr>
      </w:pPr>
    </w:p>
    <w:p w14:paraId="40A7AA8B" w14:textId="77777777" w:rsidR="00C62C50" w:rsidRPr="00FB0C48" w:rsidRDefault="00C62C50" w:rsidP="00826A10">
      <w:pPr>
        <w:rPr>
          <w:lang w:val="pt-BR"/>
        </w:rPr>
      </w:pPr>
    </w:p>
    <w:sectPr w:rsidR="00C62C50" w:rsidRPr="00FB0C48" w:rsidSect="00B56B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A9CC" w14:textId="77777777" w:rsidR="00F21309" w:rsidRDefault="00F21309" w:rsidP="00713050">
      <w:pPr>
        <w:spacing w:line="240" w:lineRule="auto"/>
      </w:pPr>
      <w:r>
        <w:separator/>
      </w:r>
    </w:p>
  </w:endnote>
  <w:endnote w:type="continuationSeparator" w:id="0">
    <w:p w14:paraId="1157AFF6" w14:textId="77777777" w:rsidR="00F21309" w:rsidRDefault="00F2130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EE35" w14:textId="0961F588" w:rsidR="005431B9" w:rsidRDefault="005431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151A4E" wp14:editId="56F4235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4445"/>
              <wp:wrapSquare wrapText="bothSides"/>
              <wp:docPr id="50" name="Caixa de Texto 50" descr="Classificação do documento: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8BB4F9" w14:textId="7FAABCF9" w:rsidR="005431B9" w:rsidRPr="005431B9" w:rsidRDefault="005431B9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5431B9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Classificação do documento: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151A4E" id="_x0000_t202" coordsize="21600,21600" o:spt="202" path="m,l,21600r21600,l21600,xe">
              <v:stroke joinstyle="miter"/>
              <v:path gradientshapeok="t" o:connecttype="rect"/>
            </v:shapetype>
            <v:shape id="Caixa de Texto 50" o:spid="_x0000_s1026" type="#_x0000_t202" alt="Classificação do documento: Público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98BB4F9" w14:textId="7FAABCF9" w:rsidR="005431B9" w:rsidRPr="005431B9" w:rsidRDefault="005431B9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5431B9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Classificação do documento: Público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"/>
    </w:tblPr>
    <w:tblGrid>
      <w:gridCol w:w="2630"/>
      <w:gridCol w:w="2630"/>
      <w:gridCol w:w="2631"/>
      <w:gridCol w:w="2631"/>
    </w:tblGrid>
    <w:tr w:rsidR="00C2098A" w:rsidRPr="00FB0C48" w14:paraId="7CD0E80C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B06B3D" w14:textId="1C95E685" w:rsidR="00C2098A" w:rsidRPr="00FB0C48" w:rsidRDefault="005431B9" w:rsidP="00684488">
          <w:pPr>
            <w:pStyle w:val="Rodap"/>
            <w:rPr>
              <w:lang w:val="pt-BR"/>
            </w:rPr>
          </w:pPr>
          <w:r>
            <w:rPr>
              <w:noProof/>
              <w:lang w:val="pt-BR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3DB94AC4" wp14:editId="13B2C076">
                    <wp:simplePos x="513080" y="975931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0" b="8255"/>
                    <wp:wrapSquare wrapText="bothSides"/>
                    <wp:docPr id="51" name="Caixa de Texto 51" descr="Classificação do documento: Público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C38B90" w14:textId="3FCDDD44" w:rsidR="005431B9" w:rsidRPr="005431B9" w:rsidRDefault="005431B9">
                                <w:pPr>
                                  <w:rPr>
                                    <w:rFonts w:ascii="Calibri" w:eastAsia="Calibri" w:hAnsi="Calibri" w:cs="Calibri"/>
                                    <w:color w:val="008000"/>
                                    <w:sz w:val="20"/>
                                    <w:szCs w:val="20"/>
                                  </w:rPr>
                                </w:pPr>
                                <w:r w:rsidRPr="005431B9">
                                  <w:rPr>
                                    <w:rFonts w:ascii="Calibri" w:eastAsia="Calibri" w:hAnsi="Calibri" w:cs="Calibri"/>
                                    <w:color w:val="008000"/>
                                    <w:sz w:val="20"/>
                                    <w:szCs w:val="20"/>
                                  </w:rPr>
                                  <w:t>Classificação do documento: Público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DB94AC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1" o:spid="_x0000_s1027" type="#_x0000_t202" alt="Classificação do documento: Público" style="position:absolute;left:0;text-align:left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43C38B90" w14:textId="3FCDDD44" w:rsidR="005431B9" w:rsidRPr="005431B9" w:rsidRDefault="005431B9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5431B9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Classificação do documento: Público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A0EBDC1" w14:textId="0E087375" w:rsidR="00C2098A" w:rsidRPr="00FB0C48" w:rsidRDefault="00C2098A" w:rsidP="00684488">
          <w:pPr>
            <w:pStyle w:val="Rodap"/>
            <w:rPr>
              <w:lang w:val="pt-BR"/>
            </w:rPr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92709B" w14:textId="3D5AD77B" w:rsidR="00C2098A" w:rsidRPr="00FB0C48" w:rsidRDefault="00C2098A" w:rsidP="00684488">
          <w:pPr>
            <w:pStyle w:val="Rodap"/>
            <w:rPr>
              <w:lang w:val="pt-BR"/>
            </w:rPr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F69578" w14:textId="3211E3D2" w:rsidR="00C2098A" w:rsidRPr="00FB0C48" w:rsidRDefault="00C2098A" w:rsidP="00684488">
          <w:pPr>
            <w:pStyle w:val="Rodap"/>
            <w:rPr>
              <w:lang w:val="pt-BR"/>
            </w:rPr>
          </w:pPr>
        </w:p>
      </w:tc>
    </w:tr>
    <w:tr w:rsidR="00826A10" w:rsidRPr="00FB0C48" w14:paraId="26014FFA" w14:textId="77777777" w:rsidTr="00826A10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756301D4" w14:textId="405EC2CD" w:rsidR="00826A10" w:rsidRPr="00FB0C48" w:rsidRDefault="00826A10" w:rsidP="00826A10">
          <w:pPr>
            <w:pStyle w:val="Rodap"/>
            <w:rPr>
              <w:lang w:val="pt-BR"/>
            </w:rPr>
          </w:pPr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14:paraId="724A0A63" w14:textId="37968A64" w:rsidR="00826A10" w:rsidRPr="00FB0C48" w:rsidRDefault="00826A10" w:rsidP="00826A10">
          <w:pPr>
            <w:pStyle w:val="Rodap"/>
            <w:rPr>
              <w:lang w:val="pt-BR"/>
            </w:rPr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1D7D7938" w14:textId="53374674" w:rsidR="00826A10" w:rsidRPr="00FB0C48" w:rsidRDefault="00826A10" w:rsidP="00826A10">
          <w:pPr>
            <w:pStyle w:val="Rodap"/>
            <w:rPr>
              <w:lang w:val="pt-BR"/>
            </w:rPr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14:paraId="71A0198E" w14:textId="4A0F1EFA" w:rsidR="00826A10" w:rsidRPr="00FB0C48" w:rsidRDefault="00826A10" w:rsidP="00826A10">
          <w:pPr>
            <w:pStyle w:val="Rodap"/>
            <w:rPr>
              <w:lang w:val="pt-BR"/>
            </w:rPr>
          </w:pPr>
        </w:p>
      </w:tc>
    </w:tr>
  </w:tbl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65F92C" w14:textId="77777777" w:rsidR="00C2098A" w:rsidRPr="00FB0C48" w:rsidRDefault="00217980" w:rsidP="00217980">
        <w:pPr>
          <w:pStyle w:val="Rodap"/>
          <w:rPr>
            <w:noProof/>
            <w:lang w:val="pt-BR"/>
          </w:rPr>
        </w:pPr>
        <w:r w:rsidRPr="00FB0C48">
          <w:rPr>
            <w:lang w:val="pt-BR" w:bidi="pt-BR"/>
          </w:rPr>
          <w:fldChar w:fldCharType="begin"/>
        </w:r>
        <w:r w:rsidRPr="00FB0C48">
          <w:rPr>
            <w:lang w:val="pt-BR" w:bidi="pt-BR"/>
          </w:rPr>
          <w:instrText xml:space="preserve"> PAGE   \* MERGEFORMAT </w:instrText>
        </w:r>
        <w:r w:rsidRPr="00FB0C48">
          <w:rPr>
            <w:lang w:val="pt-BR" w:bidi="pt-BR"/>
          </w:rPr>
          <w:fldChar w:fldCharType="separate"/>
        </w:r>
        <w:r w:rsidR="00826A10" w:rsidRPr="00FB0C48">
          <w:rPr>
            <w:noProof/>
            <w:lang w:val="pt-BR" w:bidi="pt-BR"/>
          </w:rPr>
          <w:t>2</w:t>
        </w:r>
        <w:r w:rsidRPr="00FB0C48"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2630"/>
      <w:gridCol w:w="2630"/>
      <w:gridCol w:w="2631"/>
      <w:gridCol w:w="2631"/>
    </w:tblGrid>
    <w:tr w:rsidR="00217980" w:rsidRPr="00FB0C48" w14:paraId="7F369E1F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3648DF" w14:textId="7C69C51E" w:rsidR="00217980" w:rsidRPr="00FB0C48" w:rsidRDefault="005431B9" w:rsidP="00217980">
          <w:pPr>
            <w:pStyle w:val="Rodap"/>
            <w:rPr>
              <w:lang w:val="pt-BR"/>
            </w:rPr>
          </w:pPr>
          <w:r>
            <w:rPr>
              <w:noProof/>
              <w:lang w:val="pt-BR"/>
            </w:rPr>
            <mc:AlternateContent>
              <mc:Choice Requires="wps">
                <w:drawing>
                  <wp:anchor distT="0" distB="0" distL="0" distR="0" simplePos="0" relativeHeight="251658240" behindDoc="0" locked="0" layoutInCell="1" allowOverlap="1" wp14:anchorId="00BBF8CD" wp14:editId="0F7EABC6">
                    <wp:simplePos x="510540" y="9761220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0" b="8255"/>
                    <wp:wrapSquare wrapText="bothSides"/>
                    <wp:docPr id="49" name="Caixa de Texto 49" descr="Classificação do documento: Público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267883" w14:textId="58EA1261" w:rsidR="005431B9" w:rsidRPr="005431B9" w:rsidRDefault="005431B9">
                                <w:pPr>
                                  <w:rPr>
                                    <w:rFonts w:ascii="Calibri" w:eastAsia="Calibri" w:hAnsi="Calibri" w:cs="Calibri"/>
                                    <w:color w:val="008000"/>
                                    <w:sz w:val="20"/>
                                    <w:szCs w:val="20"/>
                                  </w:rPr>
                                </w:pPr>
                                <w:r w:rsidRPr="005431B9">
                                  <w:rPr>
                                    <w:rFonts w:ascii="Calibri" w:eastAsia="Calibri" w:hAnsi="Calibri" w:cs="Calibri"/>
                                    <w:color w:val="008000"/>
                                    <w:sz w:val="20"/>
                                    <w:szCs w:val="20"/>
                                  </w:rPr>
                                  <w:t>Classificação do documento: Público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BBF8C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9" o:spid="_x0000_s1028" type="#_x0000_t202" alt="Classificação do documento: Público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      <v:fill o:detectmouseclick="t"/>
                    <v:textbox style="mso-fit-shape-to-text:t" inset="5pt,0,0,0">
                      <w:txbxContent>
                        <w:p w14:paraId="42267883" w14:textId="58EA1261" w:rsidR="005431B9" w:rsidRPr="005431B9" w:rsidRDefault="005431B9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5431B9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Classificação do documento: Público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967984" w14:textId="1FE6F3F9" w:rsidR="00217980" w:rsidRPr="00FB0C48" w:rsidRDefault="00217980" w:rsidP="00217980">
          <w:pPr>
            <w:pStyle w:val="Rodap"/>
            <w:rPr>
              <w:lang w:val="pt-BR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BC08304" w14:textId="3DAC61AE" w:rsidR="00217980" w:rsidRPr="00FB0C48" w:rsidRDefault="00217980" w:rsidP="00217980">
          <w:pPr>
            <w:pStyle w:val="Rodap"/>
            <w:rPr>
              <w:lang w:val="pt-BR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6EDD8F" w14:textId="205F0EED" w:rsidR="00217980" w:rsidRPr="00FB0C48" w:rsidRDefault="00217980" w:rsidP="00217980">
          <w:pPr>
            <w:pStyle w:val="Rodap"/>
            <w:rPr>
              <w:lang w:val="pt-BR"/>
            </w:rPr>
          </w:pPr>
        </w:p>
      </w:tc>
    </w:tr>
    <w:tr w:rsidR="00217980" w:rsidRPr="00FB0C48" w14:paraId="37CE6ED2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D5D101B" w14:textId="59189A5E" w:rsidR="00811117" w:rsidRPr="00FB0C48" w:rsidRDefault="00811117" w:rsidP="003C5528">
          <w:pPr>
            <w:pStyle w:val="Rodap"/>
            <w:rPr>
              <w:lang w:val="pt-BR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63FDDF6" w14:textId="0D4F7E49" w:rsidR="00811117" w:rsidRPr="00FB0C48" w:rsidRDefault="00811117" w:rsidP="00217980">
          <w:pPr>
            <w:pStyle w:val="Rodap"/>
            <w:rPr>
              <w:lang w:val="pt-BR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B32ED79" w14:textId="2070BF13" w:rsidR="00811117" w:rsidRPr="00FB0C48" w:rsidRDefault="00811117" w:rsidP="00217980">
          <w:pPr>
            <w:pStyle w:val="Rodap"/>
            <w:rPr>
              <w:lang w:val="pt-BR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BCD2341" w14:textId="687E9602" w:rsidR="00811117" w:rsidRPr="00FB0C48" w:rsidRDefault="00811117" w:rsidP="00217980">
          <w:pPr>
            <w:pStyle w:val="Rodap"/>
            <w:rPr>
              <w:lang w:val="pt-BR"/>
            </w:rPr>
          </w:pPr>
        </w:p>
      </w:tc>
    </w:tr>
  </w:tbl>
  <w:p w14:paraId="057E5206" w14:textId="77777777" w:rsidR="00217980" w:rsidRPr="00FB0C48" w:rsidRDefault="0021798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69289" w14:textId="77777777" w:rsidR="00F21309" w:rsidRDefault="00F21309" w:rsidP="00713050">
      <w:pPr>
        <w:spacing w:line="240" w:lineRule="auto"/>
      </w:pPr>
      <w:r>
        <w:separator/>
      </w:r>
    </w:p>
  </w:footnote>
  <w:footnote w:type="continuationSeparator" w:id="0">
    <w:p w14:paraId="74B7CFE1" w14:textId="77777777" w:rsidR="00F21309" w:rsidRDefault="00F2130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0D1B" w14:textId="77777777" w:rsidR="005431B9" w:rsidRDefault="005431B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7D98" w14:textId="77777777" w:rsidR="005431B9" w:rsidRDefault="005431B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0D9A" w14:textId="77777777" w:rsidR="005431B9" w:rsidRDefault="005431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2A8484D"/>
    <w:multiLevelType w:val="hybridMultilevel"/>
    <w:tmpl w:val="A4888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52122"/>
    <w:multiLevelType w:val="hybridMultilevel"/>
    <w:tmpl w:val="5734D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95"/>
    <w:rsid w:val="000556DC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22A95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1B9"/>
    <w:rsid w:val="00543DB7"/>
    <w:rsid w:val="005729B0"/>
    <w:rsid w:val="00583E4F"/>
    <w:rsid w:val="005E1024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677ED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10DAC"/>
    <w:rsid w:val="00A42540"/>
    <w:rsid w:val="00A50939"/>
    <w:rsid w:val="00A70B34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51EA"/>
    <w:rsid w:val="00CA3DF1"/>
    <w:rsid w:val="00CA4581"/>
    <w:rsid w:val="00CE18D5"/>
    <w:rsid w:val="00CF3506"/>
    <w:rsid w:val="00D04109"/>
    <w:rsid w:val="00D215ED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21309"/>
    <w:rsid w:val="00F47E97"/>
    <w:rsid w:val="00F645C7"/>
    <w:rsid w:val="00FB0C48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B6C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SimplesTabela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Dean\AppData\Local\Microsoft\Office\16.0\DTS\pt-BR%7b0E3673AD-3351-429A-81B2-DCBD7B9DD127%7d\%7b67ECCCF5-8BD3-42C1-9D67-371D644725B0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B27FFC85244376BF68B3A3230B9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FC37A8-3347-4ABB-A81A-33C86594B04D}"/>
      </w:docPartPr>
      <w:docPartBody>
        <w:p w:rsidR="00F258B0" w:rsidRDefault="0058637B">
          <w:pPr>
            <w:pStyle w:val="55B27FFC85244376BF68B3A3230B9BA4"/>
          </w:pPr>
          <w:r w:rsidRPr="00FB0C48">
            <w:rPr>
              <w:lang w:bidi="pt-BR"/>
            </w:rPr>
            <w:t>Seu nome</w:t>
          </w:r>
        </w:p>
      </w:docPartBody>
    </w:docPart>
    <w:docPart>
      <w:docPartPr>
        <w:name w:val="5267CD5DD9004F77AC4EB076974FFC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095CF3-2C2A-4EB2-840E-F321120CCA60}"/>
      </w:docPartPr>
      <w:docPartBody>
        <w:p w:rsidR="00F258B0" w:rsidRDefault="0058637B">
          <w:pPr>
            <w:pStyle w:val="5267CD5DD9004F77AC4EB076974FFC46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7B"/>
    <w:rsid w:val="0058637B"/>
    <w:rsid w:val="006D5C19"/>
    <w:rsid w:val="00F2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5B27FFC85244376BF68B3A3230B9BA4">
    <w:name w:val="55B27FFC85244376BF68B3A3230B9BA4"/>
  </w:style>
  <w:style w:type="paragraph" w:customStyle="1" w:styleId="5267CD5DD9004F77AC4EB076974FFC46">
    <w:name w:val="5267CD5DD9004F77AC4EB076974FFC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{67ECCCF5-8BD3-42C1-9D67-371D644725B0}tf16392716_win32.dotx</Template>
  <TotalTime>0</TotalTime>
  <Pages>2</Pages>
  <Words>307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EQUIPE DE DESENVOLVIMENTO PROJETANDUS | 3º CICLO DE DESENVOLVIMENTO | PROJETO: PÁGINA MOSTRUÁRIO DE VEÍCULOS FORD</dc:subject>
  <dc:creator/>
  <cp:keywords/>
  <dc:description/>
  <cp:lastModifiedBy/>
  <cp:revision>1</cp:revision>
  <dcterms:created xsi:type="dcterms:W3CDTF">2022-03-04T00:38:00Z</dcterms:created>
  <dcterms:modified xsi:type="dcterms:W3CDTF">2022-03-04T01:41:00Z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31,32,33</vt:lpwstr>
  </property>
  <property fmtid="{D5CDD505-2E9C-101B-9397-08002B2CF9AE}" pid="4" name="ClassificationContentMarkingFooterFontProps">
    <vt:lpwstr>#008000,10,Calibri</vt:lpwstr>
  </property>
  <property fmtid="{D5CDD505-2E9C-101B-9397-08002B2CF9AE}" pid="5" name="ClassificationContentMarkingFooterText">
    <vt:lpwstr>Classificação do documento: Público</vt:lpwstr>
  </property>
  <property fmtid="{D5CDD505-2E9C-101B-9397-08002B2CF9AE}" pid="6" name="MSIP_Label_0f2a4182-cbce-4ad5-8246-e8542f62f7ba_Enabled">
    <vt:lpwstr>true</vt:lpwstr>
  </property>
  <property fmtid="{D5CDD505-2E9C-101B-9397-08002B2CF9AE}" pid="7" name="MSIP_Label_0f2a4182-cbce-4ad5-8246-e8542f62f7ba_SetDate">
    <vt:lpwstr>2022-03-04T01:37:13Z</vt:lpwstr>
  </property>
  <property fmtid="{D5CDD505-2E9C-101B-9397-08002B2CF9AE}" pid="8" name="MSIP_Label_0f2a4182-cbce-4ad5-8246-e8542f62f7ba_Method">
    <vt:lpwstr>Privileged</vt:lpwstr>
  </property>
  <property fmtid="{D5CDD505-2E9C-101B-9397-08002B2CF9AE}" pid="9" name="MSIP_Label_0f2a4182-cbce-4ad5-8246-e8542f62f7ba_Name">
    <vt:lpwstr>Público</vt:lpwstr>
  </property>
  <property fmtid="{D5CDD505-2E9C-101B-9397-08002B2CF9AE}" pid="10" name="MSIP_Label_0f2a4182-cbce-4ad5-8246-e8542f62f7ba_SiteId">
    <vt:lpwstr>c7a4317c-6ed8-4a45-989d-32c9b3690628</vt:lpwstr>
  </property>
  <property fmtid="{D5CDD505-2E9C-101B-9397-08002B2CF9AE}" pid="11" name="MSIP_Label_0f2a4182-cbce-4ad5-8246-e8542f62f7ba_ActionId">
    <vt:lpwstr>2ac29acf-1939-4f16-ace9-6f1a7279a7c9</vt:lpwstr>
  </property>
  <property fmtid="{D5CDD505-2E9C-101B-9397-08002B2CF9AE}" pid="12" name="MSIP_Label_0f2a4182-cbce-4ad5-8246-e8542f62f7ba_ContentBits">
    <vt:lpwstr>2</vt:lpwstr>
  </property>
</Properties>
</file>